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1379" w14:textId="77777777" w:rsidR="005F02D2" w:rsidRDefault="005F02D2" w:rsidP="00014B7F"/>
    <w:p w14:paraId="64D7E019" w14:textId="77777777" w:rsidR="005F02D2" w:rsidRDefault="005F02D2" w:rsidP="00014B7F"/>
    <w:tbl>
      <w:tblPr>
        <w:tblpPr w:leftFromText="180" w:rightFromText="180" w:vertAnchor="text" w:horzAnchor="margin" w:tblpY="50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00" w:firstRow="0" w:lastRow="0" w:firstColumn="0" w:lastColumn="0" w:noHBand="0" w:noVBand="0"/>
      </w:tblPr>
      <w:tblGrid>
        <w:gridCol w:w="10188"/>
      </w:tblGrid>
      <w:tr w:rsidR="00014B7F" w:rsidRPr="00EA04AA" w14:paraId="41B641F6" w14:textId="77777777" w:rsidTr="00783629">
        <w:trPr>
          <w:trHeight w:val="787"/>
        </w:trPr>
        <w:tc>
          <w:tcPr>
            <w:tcW w:w="10188" w:type="dxa"/>
          </w:tcPr>
          <w:p w14:paraId="48BD0270" w14:textId="383C5FD6" w:rsidR="00014B7F" w:rsidRPr="005F02D2" w:rsidRDefault="006A2DF9" w:rsidP="00D10391">
            <w:pPr>
              <w:pStyle w:val="Heading5"/>
              <w:ind w:firstLine="0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sz w:val="32"/>
              </w:rPr>
              <w:t>NAKARIKANTI DEVI DEEPIKA</w:t>
            </w:r>
          </w:p>
          <w:p w14:paraId="3076241D" w14:textId="77777777" w:rsidR="007110A6" w:rsidRDefault="007110A6" w:rsidP="00D10391">
            <w:pPr>
              <w:rPr>
                <w:rFonts w:ascii="Calibri"/>
                <w:b/>
              </w:rPr>
            </w:pPr>
          </w:p>
          <w:p w14:paraId="161356FC" w14:textId="5DC3829A" w:rsidR="00014B7F" w:rsidRPr="006A2DF9" w:rsidRDefault="00014B7F" w:rsidP="00D10391">
            <w:pPr>
              <w:rPr>
                <w:rFonts w:ascii="Calibri"/>
                <w:bCs/>
              </w:rPr>
            </w:pPr>
            <w:r w:rsidRPr="00E24B87">
              <w:rPr>
                <w:rFonts w:ascii="Calibri"/>
                <w:b/>
              </w:rPr>
              <w:t>Email id:</w:t>
            </w:r>
            <w:r w:rsidRPr="00E24B87">
              <w:rPr>
                <w:rFonts w:ascii="Calibri"/>
                <w:b/>
                <w:spacing w:val="-10"/>
              </w:rPr>
              <w:t xml:space="preserve"> </w:t>
            </w:r>
            <w:r w:rsidR="006A2DF9">
              <w:rPr>
                <w:rFonts w:ascii="Calibri"/>
                <w:spacing w:val="-10"/>
              </w:rPr>
              <w:t>devideepika2002</w:t>
            </w:r>
            <w:hyperlink r:id="rId8">
              <w:r w:rsidRPr="00E24B87">
                <w:rPr>
                  <w:rFonts w:ascii="Calibri"/>
                </w:rPr>
                <w:t>@gmail.com</w:t>
              </w:r>
            </w:hyperlink>
            <w:r>
              <w:t xml:space="preserve">                                                       </w:t>
            </w:r>
            <w:r w:rsidRPr="00E24B87">
              <w:rPr>
                <w:rFonts w:ascii="Calibri"/>
                <w:b/>
              </w:rPr>
              <w:t>Mobile:</w:t>
            </w:r>
            <w:r w:rsidRPr="00E24B87">
              <w:rPr>
                <w:rFonts w:ascii="Calibri"/>
                <w:b/>
                <w:spacing w:val="-10"/>
              </w:rPr>
              <w:t xml:space="preserve"> </w:t>
            </w:r>
            <w:r w:rsidRPr="00E24B87">
              <w:rPr>
                <w:rFonts w:ascii="Calibri"/>
                <w:b/>
              </w:rPr>
              <w:t>+</w:t>
            </w:r>
            <w:r w:rsidRPr="00E24B87">
              <w:rPr>
                <w:rFonts w:ascii="Calibri"/>
              </w:rPr>
              <w:t>91</w:t>
            </w:r>
            <w:r>
              <w:rPr>
                <w:rFonts w:ascii="Calibri"/>
                <w:b/>
              </w:rPr>
              <w:t>-</w:t>
            </w:r>
            <w:r w:rsidR="006A2DF9">
              <w:rPr>
                <w:rFonts w:ascii="Calibri"/>
                <w:bCs/>
              </w:rPr>
              <w:t>7075434787</w:t>
            </w:r>
          </w:p>
          <w:p w14:paraId="7EFCC248" w14:textId="77777777" w:rsidR="00014B7F" w:rsidRPr="001A63D0" w:rsidRDefault="00014B7F" w:rsidP="00D10391"/>
        </w:tc>
      </w:tr>
    </w:tbl>
    <w:p w14:paraId="080D5350" w14:textId="77777777" w:rsidR="00014B7F" w:rsidRDefault="00014B7F" w:rsidP="00014B7F"/>
    <w:p w14:paraId="0241C87B" w14:textId="77777777" w:rsidR="00C752E0" w:rsidRPr="00383935" w:rsidRDefault="00C752E0" w:rsidP="00C752E0">
      <w:pPr>
        <w:shd w:val="clear" w:color="auto" w:fill="7F7F7F"/>
        <w:jc w:val="both"/>
        <w:rPr>
          <w:rFonts w:ascii="Calibri" w:hAnsi="Calibri" w:cs="Calibri"/>
          <w:b/>
          <w:bCs/>
          <w:color w:val="FFFFFF"/>
        </w:rPr>
      </w:pPr>
      <w:r>
        <w:rPr>
          <w:rFonts w:ascii="Calibri" w:hAnsi="Calibri" w:cs="Calibri"/>
          <w:b/>
          <w:bCs/>
          <w:color w:val="FFFFFF"/>
        </w:rPr>
        <w:t>CAREER OBJECTIVE</w:t>
      </w:r>
    </w:p>
    <w:p w14:paraId="30B4D4CD" w14:textId="77777777" w:rsidR="00C752E0" w:rsidRDefault="00C752E0" w:rsidP="00014B7F"/>
    <w:p w14:paraId="24548635" w14:textId="52B751A2" w:rsidR="00C752E0" w:rsidRPr="00A8329B" w:rsidRDefault="007110A6" w:rsidP="00014B7F">
      <w:pPr>
        <w:rPr>
          <w:rFonts w:cstheme="minorHAnsi"/>
          <w:sz w:val="28"/>
          <w:szCs w:val="28"/>
        </w:rPr>
      </w:pPr>
      <w:r w:rsidRPr="007110A6">
        <w:rPr>
          <w:rFonts w:cstheme="minorHAnsi"/>
          <w:sz w:val="28"/>
          <w:szCs w:val="28"/>
        </w:rPr>
        <w:t>Seeking a challenging position in a reputed organization where I can learn new skills, expand my knowledge, and leverage my learnings.</w:t>
      </w:r>
    </w:p>
    <w:p w14:paraId="59AD5F8B" w14:textId="77777777" w:rsidR="000C634E" w:rsidRDefault="000C634E" w:rsidP="00014B7F"/>
    <w:p w14:paraId="6B372B7D" w14:textId="77777777" w:rsidR="00014B7F" w:rsidRDefault="00014B7F" w:rsidP="00014B7F"/>
    <w:p w14:paraId="3E8C4C00" w14:textId="77777777" w:rsidR="009C753A" w:rsidRPr="00383935" w:rsidRDefault="00C74AB7" w:rsidP="00014B7F">
      <w:pPr>
        <w:shd w:val="clear" w:color="auto" w:fill="7F7F7F"/>
        <w:jc w:val="both"/>
        <w:rPr>
          <w:rFonts w:ascii="Calibri" w:hAnsi="Calibri" w:cs="Calibri"/>
          <w:b/>
          <w:bCs/>
          <w:color w:val="FFFFFF"/>
        </w:rPr>
      </w:pPr>
      <w:r w:rsidRPr="00383935">
        <w:rPr>
          <w:rFonts w:ascii="Calibri" w:hAnsi="Calibri" w:cs="Calibri"/>
          <w:b/>
          <w:bCs/>
          <w:color w:val="FFFFFF"/>
        </w:rPr>
        <w:t>ACADEMICS</w:t>
      </w:r>
      <w:r w:rsidR="009C753A">
        <w:rPr>
          <w:rFonts w:ascii="Calibri" w:hAnsi="Calibri" w:cs="Calibri"/>
          <w:b/>
          <w:bCs/>
          <w:color w:val="FFFFFF"/>
        </w:rPr>
        <w:t xml:space="preserve">    </w:t>
      </w:r>
    </w:p>
    <w:p w14:paraId="274C83ED" w14:textId="77777777" w:rsidR="000447D3" w:rsidRDefault="000447D3" w:rsidP="00014B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Calibri"/>
          <w:color w:val="333333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30"/>
        <w:gridCol w:w="2488"/>
        <w:gridCol w:w="2030"/>
        <w:gridCol w:w="1782"/>
        <w:gridCol w:w="1858"/>
      </w:tblGrid>
      <w:tr w:rsidR="000447D3" w14:paraId="11FC3727" w14:textId="77777777" w:rsidTr="00A8329B">
        <w:trPr>
          <w:trHeight w:val="756"/>
        </w:trPr>
        <w:tc>
          <w:tcPr>
            <w:tcW w:w="2030" w:type="dxa"/>
            <w:vAlign w:val="center"/>
          </w:tcPr>
          <w:p w14:paraId="3D6DF277" w14:textId="77777777" w:rsidR="000447D3" w:rsidRPr="00E91F33" w:rsidRDefault="000447D3" w:rsidP="000447D3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szCs w:val="20"/>
              </w:rPr>
              <w:t>Qualification</w:t>
            </w:r>
          </w:p>
        </w:tc>
        <w:tc>
          <w:tcPr>
            <w:tcW w:w="2488" w:type="dxa"/>
            <w:vAlign w:val="center"/>
          </w:tcPr>
          <w:p w14:paraId="3DFB9121" w14:textId="77777777" w:rsidR="000447D3" w:rsidRPr="00E91F33" w:rsidRDefault="000447D3" w:rsidP="000447D3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00E91F33">
              <w:rPr>
                <w:rFonts w:cs="Calibri"/>
                <w:b/>
                <w:bCs/>
                <w:szCs w:val="20"/>
              </w:rPr>
              <w:t>Institution</w:t>
            </w:r>
          </w:p>
        </w:tc>
        <w:tc>
          <w:tcPr>
            <w:tcW w:w="2030" w:type="dxa"/>
            <w:vAlign w:val="center"/>
          </w:tcPr>
          <w:p w14:paraId="76FB66EB" w14:textId="77777777" w:rsidR="000447D3" w:rsidRPr="00E91F33" w:rsidRDefault="000447D3" w:rsidP="000447D3">
            <w:pPr>
              <w:jc w:val="center"/>
              <w:rPr>
                <w:rFonts w:eastAsia="Calibri" w:cs="Calibri"/>
                <w:b/>
                <w:bCs/>
                <w:szCs w:val="20"/>
              </w:rPr>
            </w:pPr>
            <w:r w:rsidRPr="00E91F33">
              <w:rPr>
                <w:rFonts w:cs="Calibri"/>
                <w:b/>
                <w:bCs/>
                <w:szCs w:val="20"/>
              </w:rPr>
              <w:t>University/Board</w:t>
            </w:r>
          </w:p>
        </w:tc>
        <w:tc>
          <w:tcPr>
            <w:tcW w:w="1782" w:type="dxa"/>
            <w:vAlign w:val="center"/>
          </w:tcPr>
          <w:p w14:paraId="25A82D99" w14:textId="77777777" w:rsidR="000447D3" w:rsidRPr="007A5D3A" w:rsidRDefault="000447D3" w:rsidP="000447D3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Cs w:val="20"/>
              </w:rPr>
              <w:t>C</w:t>
            </w:r>
            <w:r w:rsidRPr="007A5D3A">
              <w:rPr>
                <w:rFonts w:cs="Calibri"/>
                <w:b/>
                <w:bCs/>
                <w:szCs w:val="20"/>
              </w:rPr>
              <w:t>ourse</w:t>
            </w:r>
            <w:r>
              <w:rPr>
                <w:rFonts w:cs="Calibri"/>
                <w:b/>
                <w:bCs/>
                <w:szCs w:val="20"/>
              </w:rPr>
              <w:t xml:space="preserve"> Duration </w:t>
            </w:r>
            <w:r w:rsidRPr="007A5D3A">
              <w:rPr>
                <w:rFonts w:cs="Calibri"/>
                <w:b/>
                <w:bCs/>
                <w:szCs w:val="20"/>
              </w:rPr>
              <w:t xml:space="preserve"> </w:t>
            </w:r>
          </w:p>
        </w:tc>
        <w:tc>
          <w:tcPr>
            <w:tcW w:w="1858" w:type="dxa"/>
            <w:vAlign w:val="center"/>
          </w:tcPr>
          <w:p w14:paraId="3FEA1389" w14:textId="77777777" w:rsidR="000447D3" w:rsidRPr="007A5D3A" w:rsidRDefault="000447D3" w:rsidP="000447D3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007A5D3A">
              <w:rPr>
                <w:rFonts w:cs="Calibri"/>
                <w:b/>
                <w:bCs/>
                <w:szCs w:val="20"/>
              </w:rPr>
              <w:t>Percentage/</w:t>
            </w:r>
            <w:r w:rsidR="000C634E">
              <w:rPr>
                <w:rFonts w:cs="Calibri"/>
                <w:b/>
                <w:bCs/>
                <w:szCs w:val="20"/>
              </w:rPr>
              <w:t xml:space="preserve"> </w:t>
            </w:r>
            <w:r>
              <w:rPr>
                <w:rFonts w:cs="Calibri"/>
                <w:b/>
                <w:bCs/>
                <w:szCs w:val="20"/>
              </w:rPr>
              <w:t>C</w:t>
            </w:r>
            <w:r w:rsidRPr="007A5D3A">
              <w:rPr>
                <w:rFonts w:cs="Calibri"/>
                <w:b/>
                <w:bCs/>
                <w:szCs w:val="20"/>
              </w:rPr>
              <w:t>GPA</w:t>
            </w:r>
          </w:p>
        </w:tc>
      </w:tr>
      <w:tr w:rsidR="000447D3" w14:paraId="29822BEF" w14:textId="77777777" w:rsidTr="00A8329B">
        <w:tc>
          <w:tcPr>
            <w:tcW w:w="2030" w:type="dxa"/>
          </w:tcPr>
          <w:p w14:paraId="13DC987B" w14:textId="77777777" w:rsidR="000447D3" w:rsidRDefault="000447D3" w:rsidP="000447D3">
            <w:pPr>
              <w:jc w:val="center"/>
              <w:rPr>
                <w:rFonts w:eastAsia="Calibri" w:cs="Calibri"/>
              </w:rPr>
            </w:pPr>
          </w:p>
          <w:p w14:paraId="03705397" w14:textId="77777777" w:rsidR="000447D3" w:rsidRDefault="000447D3" w:rsidP="000447D3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</w:t>
            </w:r>
            <w:r w:rsidR="00A8329B">
              <w:rPr>
                <w:rFonts w:eastAsia="Calibri" w:cs="Calibri"/>
              </w:rPr>
              <w:t>-</w:t>
            </w:r>
            <w:r>
              <w:rPr>
                <w:rFonts w:eastAsia="Calibri" w:cs="Calibri"/>
              </w:rPr>
              <w:t>Tech (CSE)</w:t>
            </w:r>
          </w:p>
          <w:p w14:paraId="10D25AD6" w14:textId="755A054C" w:rsidR="00A8329B" w:rsidRPr="00D84EA3" w:rsidRDefault="00A8329B" w:rsidP="000447D3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(pursuing)</w:t>
            </w:r>
          </w:p>
        </w:tc>
        <w:tc>
          <w:tcPr>
            <w:tcW w:w="2488" w:type="dxa"/>
          </w:tcPr>
          <w:p w14:paraId="70F38766" w14:textId="77777777" w:rsidR="000447D3" w:rsidRDefault="000447D3" w:rsidP="000447D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Sri Vishnu Engineering </w:t>
            </w:r>
            <w:r w:rsidRPr="00D84EA3">
              <w:rPr>
                <w:rFonts w:cs="Calibri"/>
              </w:rPr>
              <w:t xml:space="preserve">College for Women, </w:t>
            </w:r>
          </w:p>
          <w:p w14:paraId="499E5515" w14:textId="77777777" w:rsidR="000447D3" w:rsidRDefault="000447D3" w:rsidP="000447D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(Autonomous)</w:t>
            </w:r>
          </w:p>
          <w:p w14:paraId="5A32D860" w14:textId="77777777" w:rsidR="000447D3" w:rsidRPr="00D84EA3" w:rsidRDefault="000447D3" w:rsidP="000447D3">
            <w:pPr>
              <w:jc w:val="center"/>
              <w:rPr>
                <w:rFonts w:cs="Calibri"/>
              </w:rPr>
            </w:pPr>
            <w:proofErr w:type="spellStart"/>
            <w:r w:rsidRPr="00D84EA3">
              <w:rPr>
                <w:rFonts w:cs="Calibri"/>
              </w:rPr>
              <w:t>Bhimavaram</w:t>
            </w:r>
            <w:proofErr w:type="spellEnd"/>
            <w:r w:rsidRPr="00D84EA3">
              <w:rPr>
                <w:rFonts w:cs="Calibri"/>
              </w:rPr>
              <w:t>, AP</w:t>
            </w:r>
          </w:p>
        </w:tc>
        <w:tc>
          <w:tcPr>
            <w:tcW w:w="2030" w:type="dxa"/>
            <w:vAlign w:val="center"/>
          </w:tcPr>
          <w:p w14:paraId="6BA3BB3B" w14:textId="49FA0DFE" w:rsidR="000447D3" w:rsidRDefault="000447D3" w:rsidP="000447D3">
            <w:pPr>
              <w:jc w:val="center"/>
              <w:rPr>
                <w:rFonts w:cs="Calibri"/>
              </w:rPr>
            </w:pPr>
            <w:r w:rsidRPr="00D84EA3">
              <w:rPr>
                <w:rFonts w:cs="Calibri"/>
              </w:rPr>
              <w:t>J.N.T.U Kakinada</w:t>
            </w:r>
            <w:r w:rsidR="00A8329B">
              <w:rPr>
                <w:rFonts w:cs="Calibri"/>
              </w:rPr>
              <w:t>,</w:t>
            </w:r>
          </w:p>
          <w:p w14:paraId="0352B6E8" w14:textId="5DE21DF7"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>
              <w:rPr>
                <w:rFonts w:cs="Calibri"/>
              </w:rPr>
              <w:t>A.P</w:t>
            </w:r>
          </w:p>
        </w:tc>
        <w:tc>
          <w:tcPr>
            <w:tcW w:w="1782" w:type="dxa"/>
          </w:tcPr>
          <w:p w14:paraId="173F881F" w14:textId="77777777"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</w:p>
          <w:p w14:paraId="7B55DCAF" w14:textId="391030EB" w:rsidR="000447D3" w:rsidRPr="00D84EA3" w:rsidRDefault="000447D3" w:rsidP="000447D3">
            <w:pPr>
              <w:rPr>
                <w:rFonts w:eastAsia="Calibri" w:cs="Calibri"/>
              </w:rPr>
            </w:pPr>
            <w:r w:rsidRPr="00D84EA3">
              <w:rPr>
                <w:rFonts w:cs="Calibri"/>
              </w:rPr>
              <w:t>201</w:t>
            </w:r>
            <w:r w:rsidR="00A8329B">
              <w:rPr>
                <w:rFonts w:cs="Calibri"/>
              </w:rPr>
              <w:t>9-2023</w:t>
            </w:r>
          </w:p>
        </w:tc>
        <w:tc>
          <w:tcPr>
            <w:tcW w:w="1858" w:type="dxa"/>
          </w:tcPr>
          <w:p w14:paraId="5F500F9B" w14:textId="77777777" w:rsidR="00BB60DC" w:rsidRDefault="00A8329B" w:rsidP="00BB60DC">
            <w:pPr>
              <w:jc w:val="center"/>
              <w:rPr>
                <w:rFonts w:eastAsia="Calibri" w:cs="Calibri"/>
                <w:bCs/>
              </w:rPr>
            </w:pPr>
            <w:r>
              <w:rPr>
                <w:rFonts w:eastAsia="Calibri" w:cs="Calibri"/>
                <w:bCs/>
              </w:rPr>
              <w:t>9</w:t>
            </w:r>
            <w:r w:rsidR="006A2DF9">
              <w:rPr>
                <w:rFonts w:eastAsia="Calibri" w:cs="Calibri"/>
                <w:bCs/>
              </w:rPr>
              <w:t>.</w:t>
            </w:r>
            <w:r w:rsidR="00255A70">
              <w:rPr>
                <w:rFonts w:eastAsia="Calibri" w:cs="Calibri"/>
                <w:bCs/>
              </w:rPr>
              <w:t>1</w:t>
            </w:r>
            <w:r w:rsidR="00BB60DC">
              <w:rPr>
                <w:rFonts w:eastAsia="Calibri" w:cs="Calibri"/>
                <w:bCs/>
              </w:rPr>
              <w:t>7</w:t>
            </w:r>
          </w:p>
          <w:p w14:paraId="28002B19" w14:textId="73CCB1B5" w:rsidR="00A8329B" w:rsidRPr="00D84EA3" w:rsidRDefault="00A8329B" w:rsidP="00BB60DC">
            <w:pPr>
              <w:jc w:val="center"/>
              <w:rPr>
                <w:rFonts w:eastAsia="Calibri" w:cs="Calibri"/>
                <w:bCs/>
              </w:rPr>
            </w:pPr>
            <w:r>
              <w:rPr>
                <w:rFonts w:eastAsia="Calibri" w:cs="Calibri"/>
                <w:bCs/>
              </w:rPr>
              <w:t xml:space="preserve">(Till </w:t>
            </w:r>
            <w:r w:rsidR="00BB60DC">
              <w:rPr>
                <w:rFonts w:eastAsia="Calibri" w:cs="Calibri"/>
                <w:bCs/>
              </w:rPr>
              <w:t>5</w:t>
            </w:r>
            <w:r w:rsidR="00255A70" w:rsidRPr="00255A70">
              <w:rPr>
                <w:rFonts w:eastAsia="Calibri" w:cs="Calibri"/>
                <w:bCs/>
                <w:vertAlign w:val="superscript"/>
              </w:rPr>
              <w:t>th</w:t>
            </w:r>
            <w:r w:rsidR="00255A70">
              <w:rPr>
                <w:rFonts w:eastAsia="Calibri" w:cs="Calibri"/>
                <w:bCs/>
              </w:rPr>
              <w:t xml:space="preserve"> </w:t>
            </w:r>
            <w:r>
              <w:rPr>
                <w:rFonts w:eastAsia="Calibri" w:cs="Calibri"/>
                <w:bCs/>
              </w:rPr>
              <w:t>semester)</w:t>
            </w:r>
          </w:p>
        </w:tc>
      </w:tr>
      <w:tr w:rsidR="000447D3" w14:paraId="2FEADE0C" w14:textId="77777777" w:rsidTr="00A8329B">
        <w:tc>
          <w:tcPr>
            <w:tcW w:w="2030" w:type="dxa"/>
          </w:tcPr>
          <w:p w14:paraId="01DC3F1A" w14:textId="77777777"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</w:p>
          <w:p w14:paraId="796D82A9" w14:textId="77777777"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>Intermediate</w:t>
            </w:r>
          </w:p>
        </w:tc>
        <w:tc>
          <w:tcPr>
            <w:tcW w:w="2488" w:type="dxa"/>
          </w:tcPr>
          <w:p w14:paraId="793A92C4" w14:textId="679B29D0"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Chaitanya Junior College, </w:t>
            </w:r>
            <w:proofErr w:type="spellStart"/>
            <w:r w:rsidR="006A2DF9">
              <w:rPr>
                <w:rFonts w:eastAsia="Calibri" w:cs="Calibri"/>
              </w:rPr>
              <w:t>Nandigama</w:t>
            </w:r>
            <w:proofErr w:type="spellEnd"/>
          </w:p>
        </w:tc>
        <w:tc>
          <w:tcPr>
            <w:tcW w:w="2030" w:type="dxa"/>
          </w:tcPr>
          <w:p w14:paraId="571D6668" w14:textId="77777777"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>Board of Intermediate Education, AP</w:t>
            </w:r>
          </w:p>
        </w:tc>
        <w:tc>
          <w:tcPr>
            <w:tcW w:w="1782" w:type="dxa"/>
          </w:tcPr>
          <w:p w14:paraId="1DEE91B4" w14:textId="77777777"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</w:p>
          <w:p w14:paraId="64586BC6" w14:textId="4D1682AB" w:rsidR="000447D3" w:rsidRPr="00D84EA3" w:rsidRDefault="000447D3" w:rsidP="000447D3">
            <w:pPr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>2</w:t>
            </w:r>
            <w:r w:rsidRPr="00D84EA3">
              <w:rPr>
                <w:rFonts w:cs="Calibri"/>
              </w:rPr>
              <w:t>01</w:t>
            </w:r>
            <w:r w:rsidR="00A8329B">
              <w:rPr>
                <w:rFonts w:cs="Calibri"/>
              </w:rPr>
              <w:t>7</w:t>
            </w:r>
            <w:r w:rsidRPr="00D84EA3">
              <w:rPr>
                <w:rFonts w:cs="Calibri"/>
              </w:rPr>
              <w:t>-201</w:t>
            </w:r>
            <w:r w:rsidR="00A8329B">
              <w:rPr>
                <w:rFonts w:cs="Calibri"/>
              </w:rPr>
              <w:t>9</w:t>
            </w:r>
          </w:p>
        </w:tc>
        <w:tc>
          <w:tcPr>
            <w:tcW w:w="1858" w:type="dxa"/>
          </w:tcPr>
          <w:p w14:paraId="286079D2" w14:textId="77777777" w:rsidR="00A8329B" w:rsidRDefault="00A8329B" w:rsidP="000447D3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 xml:space="preserve">            </w:t>
            </w:r>
          </w:p>
          <w:p w14:paraId="2F2B6C6A" w14:textId="5E56D667" w:rsidR="000447D3" w:rsidRPr="00A8329B" w:rsidRDefault="00A8329B" w:rsidP="000447D3">
            <w:pPr>
              <w:rPr>
                <w:rFonts w:eastAsia="Calibri" w:cs="Calibri"/>
              </w:rPr>
            </w:pPr>
            <w:r>
              <w:rPr>
                <w:rFonts w:eastAsia="Calibri" w:cs="Calibri"/>
                <w:b/>
                <w:bCs/>
              </w:rPr>
              <w:t xml:space="preserve">            </w:t>
            </w:r>
            <w:r w:rsidRPr="00A8329B">
              <w:rPr>
                <w:rFonts w:eastAsia="Calibri" w:cs="Calibri"/>
              </w:rPr>
              <w:t>9</w:t>
            </w:r>
            <w:r w:rsidR="006A2DF9">
              <w:rPr>
                <w:rFonts w:eastAsia="Calibri" w:cs="Calibri"/>
              </w:rPr>
              <w:t>.94</w:t>
            </w:r>
          </w:p>
        </w:tc>
      </w:tr>
      <w:tr w:rsidR="000447D3" w14:paraId="00BDD50F" w14:textId="77777777" w:rsidTr="00A8329B">
        <w:tc>
          <w:tcPr>
            <w:tcW w:w="2030" w:type="dxa"/>
          </w:tcPr>
          <w:p w14:paraId="60554D65" w14:textId="77777777" w:rsidR="000447D3" w:rsidRPr="00D84EA3" w:rsidRDefault="000447D3" w:rsidP="000447D3">
            <w:pPr>
              <w:jc w:val="center"/>
              <w:rPr>
                <w:rFonts w:cs="Calibri"/>
              </w:rPr>
            </w:pPr>
          </w:p>
          <w:p w14:paraId="43871021" w14:textId="77777777"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 w:rsidRPr="00D84EA3">
              <w:rPr>
                <w:rFonts w:cs="Calibri"/>
              </w:rPr>
              <w:t>SSC</w:t>
            </w:r>
          </w:p>
          <w:p w14:paraId="2F82A62B" w14:textId="77777777"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</w:p>
        </w:tc>
        <w:tc>
          <w:tcPr>
            <w:tcW w:w="2488" w:type="dxa"/>
          </w:tcPr>
          <w:p w14:paraId="422D93D7" w14:textId="6A45B6BF" w:rsidR="000447D3" w:rsidRPr="00D84EA3" w:rsidRDefault="006A2DF9" w:rsidP="000447D3">
            <w:pPr>
              <w:jc w:val="center"/>
              <w:rPr>
                <w:rFonts w:eastAsia="Calibri" w:cs="Calibri"/>
              </w:rPr>
            </w:pPr>
            <w:r>
              <w:rPr>
                <w:rFonts w:cs="Calibri"/>
              </w:rPr>
              <w:t>A.V.R.P.M English Medium High</w:t>
            </w:r>
            <w:r w:rsidR="000447D3" w:rsidRPr="00D84EA3">
              <w:rPr>
                <w:rFonts w:cs="Calibri"/>
              </w:rPr>
              <w:t xml:space="preserve"> School, </w:t>
            </w:r>
            <w:proofErr w:type="spellStart"/>
            <w:r>
              <w:rPr>
                <w:rFonts w:cs="Calibri"/>
              </w:rPr>
              <w:t>Nandigama</w:t>
            </w:r>
            <w:proofErr w:type="spellEnd"/>
          </w:p>
        </w:tc>
        <w:tc>
          <w:tcPr>
            <w:tcW w:w="2030" w:type="dxa"/>
          </w:tcPr>
          <w:p w14:paraId="698D7F3C" w14:textId="77777777"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        </w:t>
            </w:r>
            <w:r w:rsidRPr="00D84EA3">
              <w:rPr>
                <w:rFonts w:eastAsia="Calibri" w:cs="Calibri"/>
              </w:rPr>
              <w:t xml:space="preserve">Board of </w:t>
            </w:r>
          </w:p>
          <w:p w14:paraId="745722B8" w14:textId="77777777"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 xml:space="preserve">        Secondary </w:t>
            </w:r>
          </w:p>
          <w:p w14:paraId="4DDBEBB2" w14:textId="77777777"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 xml:space="preserve">      Education, AP</w:t>
            </w:r>
          </w:p>
        </w:tc>
        <w:tc>
          <w:tcPr>
            <w:tcW w:w="1782" w:type="dxa"/>
          </w:tcPr>
          <w:p w14:paraId="08EDF970" w14:textId="77777777"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</w:p>
          <w:p w14:paraId="2C86F523" w14:textId="5E30B152"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  <w:r w:rsidRPr="00D84EA3">
              <w:rPr>
                <w:rFonts w:cs="Calibri"/>
              </w:rPr>
              <w:t xml:space="preserve"> 201</w:t>
            </w:r>
            <w:r w:rsidR="00A8329B">
              <w:rPr>
                <w:rFonts w:cs="Calibri"/>
              </w:rPr>
              <w:t>6</w:t>
            </w:r>
            <w:r w:rsidRPr="00D84EA3">
              <w:rPr>
                <w:rFonts w:cs="Calibri"/>
              </w:rPr>
              <w:t>-201</w:t>
            </w:r>
            <w:r w:rsidR="00A8329B">
              <w:rPr>
                <w:rFonts w:cs="Calibri"/>
              </w:rPr>
              <w:t>7</w:t>
            </w:r>
          </w:p>
        </w:tc>
        <w:tc>
          <w:tcPr>
            <w:tcW w:w="1858" w:type="dxa"/>
          </w:tcPr>
          <w:p w14:paraId="2269E83D" w14:textId="77777777" w:rsidR="000447D3" w:rsidRDefault="000447D3" w:rsidP="000447D3">
            <w:pPr>
              <w:ind w:right="-1056"/>
              <w:rPr>
                <w:rFonts w:eastAsia="Calibri" w:cs="Calibri"/>
                <w:b/>
                <w:bCs/>
              </w:rPr>
            </w:pPr>
          </w:p>
          <w:p w14:paraId="50770313" w14:textId="3952B2BA" w:rsidR="00A8329B" w:rsidRPr="00A8329B" w:rsidRDefault="00A8329B" w:rsidP="000447D3">
            <w:pPr>
              <w:ind w:right="-1056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bCs/>
              </w:rPr>
              <w:t xml:space="preserve">          </w:t>
            </w:r>
            <w:r w:rsidRPr="00A8329B">
              <w:rPr>
                <w:rFonts w:eastAsia="Calibri" w:cs="Calibri"/>
              </w:rPr>
              <w:t xml:space="preserve">  </w:t>
            </w:r>
            <w:r w:rsidR="006A2DF9">
              <w:rPr>
                <w:rFonts w:eastAsia="Calibri" w:cs="Calibri"/>
              </w:rPr>
              <w:t>10.0</w:t>
            </w:r>
          </w:p>
        </w:tc>
      </w:tr>
    </w:tbl>
    <w:p w14:paraId="0DA35C2C" w14:textId="77777777" w:rsidR="000447D3" w:rsidRDefault="000447D3" w:rsidP="00014B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Calibri"/>
          <w:color w:val="333333"/>
        </w:rPr>
      </w:pPr>
    </w:p>
    <w:p w14:paraId="4F13AE8B" w14:textId="77777777" w:rsidR="000447D3" w:rsidRDefault="000447D3" w:rsidP="00014B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Calibri"/>
          <w:color w:val="333333"/>
        </w:rPr>
      </w:pPr>
    </w:p>
    <w:p w14:paraId="411BF66E" w14:textId="77777777" w:rsidR="00172547" w:rsidRPr="00383935" w:rsidRDefault="005631D7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 w:rsidRPr="00383935">
        <w:rPr>
          <w:rFonts w:ascii="Calibri" w:hAnsi="Calibri" w:cs="Calibri"/>
          <w:b/>
          <w:bCs/>
          <w:color w:val="FFFFFF"/>
          <w:sz w:val="24"/>
          <w:szCs w:val="24"/>
        </w:rPr>
        <w:t xml:space="preserve">TECHNICAL SKILLS </w:t>
      </w:r>
    </w:p>
    <w:p w14:paraId="68C9B9B8" w14:textId="77777777" w:rsidR="00144D96" w:rsidRDefault="00144D96" w:rsidP="000F307B">
      <w:pPr>
        <w:pStyle w:val="PlainText"/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304"/>
        <w:gridCol w:w="3690"/>
      </w:tblGrid>
      <w:tr w:rsidR="00144D96" w:rsidRPr="009B1A5E" w14:paraId="781A0A35" w14:textId="77777777" w:rsidTr="00144D96">
        <w:tc>
          <w:tcPr>
            <w:tcW w:w="3134" w:type="dxa"/>
          </w:tcPr>
          <w:p w14:paraId="1DE6A6EE" w14:textId="77777777"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Programming Languages        </w:t>
            </w:r>
          </w:p>
        </w:tc>
        <w:tc>
          <w:tcPr>
            <w:tcW w:w="304" w:type="dxa"/>
          </w:tcPr>
          <w:p w14:paraId="349EBF32" w14:textId="77777777" w:rsidR="00144D96" w:rsidRPr="009B1A5E" w:rsidRDefault="00144D96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14:paraId="4919A69F" w14:textId="2A9D288C"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C, Java</w:t>
            </w:r>
          </w:p>
        </w:tc>
      </w:tr>
      <w:tr w:rsidR="00144D96" w:rsidRPr="009B1A5E" w14:paraId="4CD02445" w14:textId="77777777" w:rsidTr="00144D96">
        <w:tc>
          <w:tcPr>
            <w:tcW w:w="3134" w:type="dxa"/>
          </w:tcPr>
          <w:p w14:paraId="1A069B67" w14:textId="77777777"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304" w:type="dxa"/>
          </w:tcPr>
          <w:p w14:paraId="0A84738C" w14:textId="77777777" w:rsidR="00144D96" w:rsidRPr="009B1A5E" w:rsidRDefault="00144D96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14:paraId="16516D05" w14:textId="5ECAC7D0" w:rsidR="00144D96" w:rsidRPr="009B1A5E" w:rsidRDefault="00FF6FDD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HTML, CSS, JavaScript.</w:t>
            </w:r>
          </w:p>
        </w:tc>
      </w:tr>
      <w:tr w:rsidR="009F1B4F" w:rsidRPr="009B1A5E" w14:paraId="36CA655A" w14:textId="77777777" w:rsidTr="00144D96">
        <w:tc>
          <w:tcPr>
            <w:tcW w:w="3134" w:type="dxa"/>
          </w:tcPr>
          <w:p w14:paraId="75AAAF76" w14:textId="76289A7F" w:rsidR="009F1B4F" w:rsidRPr="009B1A5E" w:rsidRDefault="009F1B4F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304" w:type="dxa"/>
          </w:tcPr>
          <w:p w14:paraId="301A3136" w14:textId="3F5A9D85" w:rsidR="009F1B4F" w:rsidRDefault="009F1B4F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14:paraId="77DEBB75" w14:textId="1554ED84" w:rsidR="009F1B4F" w:rsidRDefault="009F1B4F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SQL</w:t>
            </w:r>
            <w:r w:rsidR="007110A6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44D96" w:rsidRPr="009B1A5E" w14:paraId="346FD57A" w14:textId="77777777" w:rsidTr="00144D96">
        <w:tc>
          <w:tcPr>
            <w:tcW w:w="3134" w:type="dxa"/>
          </w:tcPr>
          <w:p w14:paraId="7C39756D" w14:textId="77777777"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Operating Systems                  </w:t>
            </w:r>
          </w:p>
        </w:tc>
        <w:tc>
          <w:tcPr>
            <w:tcW w:w="304" w:type="dxa"/>
          </w:tcPr>
          <w:p w14:paraId="435AC890" w14:textId="77777777" w:rsidR="00144D96" w:rsidRPr="009B1A5E" w:rsidRDefault="00144D96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14:paraId="0CCD20CB" w14:textId="77777777"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Windows, Ubuntu</w:t>
            </w:r>
          </w:p>
        </w:tc>
      </w:tr>
    </w:tbl>
    <w:p w14:paraId="415D78F8" w14:textId="77777777" w:rsidR="00144D96" w:rsidRDefault="00144D96" w:rsidP="000F307B">
      <w:pPr>
        <w:pStyle w:val="PlainText"/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p w14:paraId="39F69F28" w14:textId="77777777" w:rsidR="000F307B" w:rsidRDefault="000F307B" w:rsidP="000F307B">
      <w:pPr>
        <w:pStyle w:val="PlainText"/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p w14:paraId="45448BEF" w14:textId="77777777" w:rsidR="000F307B" w:rsidRPr="00383935" w:rsidRDefault="000F307B" w:rsidP="000F307B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AREA’S OF INTEREST</w:t>
      </w:r>
    </w:p>
    <w:p w14:paraId="71B937D2" w14:textId="77777777" w:rsidR="000F307B" w:rsidRDefault="000F307B" w:rsidP="000F307B">
      <w:pPr>
        <w:pStyle w:val="PlainText"/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p w14:paraId="699F77FC" w14:textId="1DFB457A" w:rsidR="000F307B" w:rsidRDefault="006A2DF9" w:rsidP="000F29AD">
      <w:pPr>
        <w:pStyle w:val="PlainText"/>
        <w:numPr>
          <w:ilvl w:val="0"/>
          <w:numId w:val="19"/>
        </w:numPr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  <w:r>
        <w:rPr>
          <w:rStyle w:val="apple-style-span"/>
          <w:rFonts w:ascii="Calibri" w:hAnsi="Calibri" w:cs="Calibri"/>
          <w:bCs/>
          <w:color w:val="000000"/>
          <w:sz w:val="24"/>
          <w:szCs w:val="24"/>
        </w:rPr>
        <w:t>Graphic Designing</w:t>
      </w:r>
    </w:p>
    <w:p w14:paraId="7C283046" w14:textId="7EACDAD9" w:rsidR="00F716C0" w:rsidRPr="00F716C0" w:rsidRDefault="00F716C0" w:rsidP="00F716C0">
      <w:pPr>
        <w:pStyle w:val="PlainText"/>
        <w:numPr>
          <w:ilvl w:val="0"/>
          <w:numId w:val="19"/>
        </w:numPr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  <w:r>
        <w:rPr>
          <w:rStyle w:val="apple-style-span"/>
          <w:rFonts w:ascii="Calibri" w:hAnsi="Calibri" w:cs="Calibri"/>
          <w:bCs/>
          <w:color w:val="000000"/>
          <w:sz w:val="24"/>
          <w:szCs w:val="24"/>
        </w:rPr>
        <w:t>Ethical Hacking</w:t>
      </w:r>
    </w:p>
    <w:p w14:paraId="41335A60" w14:textId="3C9944CC" w:rsidR="004A5052" w:rsidRPr="00614486" w:rsidRDefault="006A2DF9" w:rsidP="00614486">
      <w:pPr>
        <w:pStyle w:val="PlainText"/>
        <w:numPr>
          <w:ilvl w:val="0"/>
          <w:numId w:val="19"/>
        </w:numPr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  <w:r>
        <w:rPr>
          <w:rStyle w:val="apple-style-span"/>
          <w:rFonts w:ascii="Calibri" w:hAnsi="Calibri" w:cs="Calibri"/>
          <w:bCs/>
          <w:color w:val="000000"/>
          <w:sz w:val="24"/>
          <w:szCs w:val="24"/>
        </w:rPr>
        <w:t>Social Service</w:t>
      </w:r>
    </w:p>
    <w:p w14:paraId="25CAF2C3" w14:textId="77777777" w:rsidR="000F307B" w:rsidRPr="00383935" w:rsidRDefault="000F307B" w:rsidP="000F307B">
      <w:pPr>
        <w:pStyle w:val="PlainText"/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p w14:paraId="75CFF21C" w14:textId="77777777" w:rsidR="00485988" w:rsidRPr="00383935" w:rsidRDefault="00485988" w:rsidP="00014B7F">
      <w:pPr>
        <w:pStyle w:val="PlainText"/>
        <w:tabs>
          <w:tab w:val="left" w:pos="360"/>
        </w:tabs>
        <w:ind w:left="720"/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p w14:paraId="4588231E" w14:textId="77777777" w:rsidR="00172547" w:rsidRPr="00383935" w:rsidRDefault="00564F53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 w:rsidRPr="00383935">
        <w:rPr>
          <w:rFonts w:ascii="Calibri" w:hAnsi="Calibri" w:cs="Calibri"/>
          <w:b/>
          <w:bCs/>
          <w:color w:val="FFFFFF"/>
          <w:sz w:val="24"/>
          <w:szCs w:val="24"/>
        </w:rPr>
        <w:t xml:space="preserve"> PROJECT</w:t>
      </w:r>
      <w:r w:rsidR="00144692">
        <w:rPr>
          <w:rFonts w:ascii="Calibri" w:hAnsi="Calibri" w:cs="Calibri"/>
          <w:b/>
          <w:bCs/>
          <w:color w:val="FFFFFF"/>
          <w:sz w:val="24"/>
          <w:szCs w:val="24"/>
        </w:rPr>
        <w:t>S  DETAILS</w:t>
      </w:r>
    </w:p>
    <w:p w14:paraId="4EC4C1DD" w14:textId="6D4E2921" w:rsidR="00372163" w:rsidRDefault="00372163" w:rsidP="00014B7F">
      <w:pPr>
        <w:rPr>
          <w:rFonts w:ascii="Cambria" w:hAnsi="Cambria" w:cs="Calibri"/>
          <w:b/>
        </w:rPr>
      </w:pPr>
    </w:p>
    <w:p w14:paraId="532F2B3C" w14:textId="0C531AAB" w:rsidR="00372163" w:rsidRDefault="00372163" w:rsidP="00014B7F">
      <w:pPr>
        <w:rPr>
          <w:rFonts w:ascii="Cambria" w:hAnsi="Cambria" w:cs="Calibri"/>
          <w:b/>
        </w:rPr>
      </w:pPr>
    </w:p>
    <w:tbl>
      <w:tblPr>
        <w:tblStyle w:val="TableGrid"/>
        <w:tblW w:w="8927" w:type="dxa"/>
        <w:jc w:val="center"/>
        <w:tblLook w:val="04A0" w:firstRow="1" w:lastRow="0" w:firstColumn="1" w:lastColumn="0" w:noHBand="0" w:noVBand="1"/>
      </w:tblPr>
      <w:tblGrid>
        <w:gridCol w:w="1619"/>
        <w:gridCol w:w="341"/>
        <w:gridCol w:w="6967"/>
      </w:tblGrid>
      <w:tr w:rsidR="00372163" w14:paraId="13C9BDB0" w14:textId="77777777" w:rsidTr="004F7B63">
        <w:trPr>
          <w:jc w:val="center"/>
        </w:trPr>
        <w:tc>
          <w:tcPr>
            <w:tcW w:w="1619" w:type="dxa"/>
          </w:tcPr>
          <w:p w14:paraId="1BE8EBE7" w14:textId="66B464CD" w:rsidR="00372163" w:rsidRPr="00F716C0" w:rsidRDefault="00372163" w:rsidP="004F7B63">
            <w:pPr>
              <w:rPr>
                <w:rFonts w:cs="Calibri"/>
                <w:bCs/>
              </w:rPr>
            </w:pPr>
            <w:r w:rsidRPr="00614486">
              <w:rPr>
                <w:rFonts w:cs="Calibri"/>
                <w:bCs/>
              </w:rPr>
              <w:t>Mini Project</w:t>
            </w:r>
          </w:p>
        </w:tc>
        <w:tc>
          <w:tcPr>
            <w:tcW w:w="341" w:type="dxa"/>
          </w:tcPr>
          <w:p w14:paraId="51AEC5F9" w14:textId="77777777" w:rsidR="00372163" w:rsidRPr="001C2D36" w:rsidRDefault="00372163" w:rsidP="004F7B6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6967" w:type="dxa"/>
          </w:tcPr>
          <w:p w14:paraId="38EDBF1E" w14:textId="1F9DB974" w:rsidR="00372163" w:rsidRPr="00372163" w:rsidRDefault="006A2DF9" w:rsidP="004F7B63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Life Rescue website using HTML &amp; CSS</w:t>
            </w:r>
          </w:p>
        </w:tc>
      </w:tr>
      <w:tr w:rsidR="00372163" w14:paraId="2D057E98" w14:textId="77777777" w:rsidTr="004F7B63">
        <w:trPr>
          <w:jc w:val="center"/>
        </w:trPr>
        <w:tc>
          <w:tcPr>
            <w:tcW w:w="1619" w:type="dxa"/>
          </w:tcPr>
          <w:p w14:paraId="3D7ECFF8" w14:textId="77777777" w:rsidR="00372163" w:rsidRDefault="00372163" w:rsidP="004F7B63">
            <w:pPr>
              <w:rPr>
                <w:rFonts w:cs="Calibri"/>
                <w:b/>
              </w:rPr>
            </w:pPr>
            <w:r w:rsidRPr="001C2D36">
              <w:rPr>
                <w:rFonts w:cs="Calibri"/>
              </w:rPr>
              <w:lastRenderedPageBreak/>
              <w:t>Description</w:t>
            </w:r>
          </w:p>
        </w:tc>
        <w:tc>
          <w:tcPr>
            <w:tcW w:w="341" w:type="dxa"/>
          </w:tcPr>
          <w:p w14:paraId="44FD3E6D" w14:textId="77777777" w:rsidR="00372163" w:rsidRDefault="00372163" w:rsidP="004F7B6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6967" w:type="dxa"/>
          </w:tcPr>
          <w:p w14:paraId="61CF5B60" w14:textId="77777777" w:rsidR="006A2DF9" w:rsidRDefault="006A2DF9" w:rsidP="004F7B63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This website tells about the basic knowledge of first aid. The symptoms, causes, first aid and diet plan of the particular disease.</w:t>
            </w:r>
          </w:p>
          <w:p w14:paraId="4250B390" w14:textId="4ACDECB7" w:rsidR="00372163" w:rsidRPr="00614486" w:rsidRDefault="006A2DF9" w:rsidP="004F7B63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Also if an emergency situation occurs they can call to the emergency number through website. This is a s static one. </w:t>
            </w:r>
            <w:r w:rsidR="00614486">
              <w:rPr>
                <w:rFonts w:cs="Calibri"/>
                <w:bCs/>
              </w:rPr>
              <w:t xml:space="preserve"> </w:t>
            </w:r>
          </w:p>
        </w:tc>
      </w:tr>
      <w:tr w:rsidR="00372163" w14:paraId="3748FC66" w14:textId="77777777" w:rsidTr="004F7B63">
        <w:trPr>
          <w:jc w:val="center"/>
        </w:trPr>
        <w:tc>
          <w:tcPr>
            <w:tcW w:w="1619" w:type="dxa"/>
          </w:tcPr>
          <w:p w14:paraId="46D65A8B" w14:textId="77777777" w:rsidR="00372163" w:rsidRDefault="00372163" w:rsidP="004F7B63">
            <w:pPr>
              <w:rPr>
                <w:rFonts w:cs="Calibri"/>
                <w:b/>
              </w:rPr>
            </w:pPr>
            <w:r>
              <w:rPr>
                <w:rFonts w:cs="Calibri"/>
              </w:rPr>
              <w:t>Tools &amp; Technologies</w:t>
            </w:r>
          </w:p>
        </w:tc>
        <w:tc>
          <w:tcPr>
            <w:tcW w:w="341" w:type="dxa"/>
          </w:tcPr>
          <w:p w14:paraId="285C71B8" w14:textId="77777777" w:rsidR="00372163" w:rsidRDefault="00372163" w:rsidP="004F7B6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6967" w:type="dxa"/>
          </w:tcPr>
          <w:p w14:paraId="3775A508" w14:textId="56F191F4" w:rsidR="00372163" w:rsidRPr="003E3BED" w:rsidRDefault="006A2DF9" w:rsidP="004F7B63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HTML Editor, HTML language, CSS and JAVA</w:t>
            </w:r>
            <w:r w:rsidR="00372163">
              <w:rPr>
                <w:rFonts w:cs="Calibri"/>
                <w:bCs/>
              </w:rPr>
              <w:t>.</w:t>
            </w:r>
          </w:p>
        </w:tc>
      </w:tr>
      <w:tr w:rsidR="00372163" w14:paraId="29142C24" w14:textId="77777777" w:rsidTr="004F7B63">
        <w:trPr>
          <w:jc w:val="center"/>
        </w:trPr>
        <w:tc>
          <w:tcPr>
            <w:tcW w:w="1619" w:type="dxa"/>
          </w:tcPr>
          <w:p w14:paraId="06079C64" w14:textId="77777777" w:rsidR="00372163" w:rsidRDefault="00372163" w:rsidP="004F7B63">
            <w:pPr>
              <w:rPr>
                <w:rFonts w:cs="Calibri"/>
                <w:b/>
              </w:rPr>
            </w:pPr>
            <w:r w:rsidRPr="001C2D36">
              <w:rPr>
                <w:rFonts w:cs="Calibri"/>
              </w:rPr>
              <w:t>Role</w:t>
            </w:r>
          </w:p>
        </w:tc>
        <w:tc>
          <w:tcPr>
            <w:tcW w:w="341" w:type="dxa"/>
          </w:tcPr>
          <w:p w14:paraId="6D0758CE" w14:textId="77777777" w:rsidR="00372163" w:rsidRDefault="00372163" w:rsidP="004F7B6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6967" w:type="dxa"/>
          </w:tcPr>
          <w:p w14:paraId="4DE6C4AE" w14:textId="62DB93D8" w:rsidR="00372163" w:rsidRDefault="00372163" w:rsidP="004F7B63">
            <w:pPr>
              <w:rPr>
                <w:rFonts w:cs="Calibri"/>
                <w:b/>
              </w:rPr>
            </w:pPr>
            <w:r>
              <w:rPr>
                <w:rFonts w:cs="Calibri"/>
              </w:rPr>
              <w:t xml:space="preserve">Team </w:t>
            </w:r>
            <w:r w:rsidR="00614486">
              <w:rPr>
                <w:rFonts w:cs="Calibri"/>
              </w:rPr>
              <w:t>Lead</w:t>
            </w:r>
            <w:r>
              <w:rPr>
                <w:rFonts w:cs="Calibri"/>
              </w:rPr>
              <w:t>;</w:t>
            </w:r>
            <w:r w:rsidRPr="001C2D36">
              <w:rPr>
                <w:rFonts w:cs="Calibri"/>
              </w:rPr>
              <w:t xml:space="preserve"> Participated in programming</w:t>
            </w:r>
            <w:r w:rsidR="006A2DF9">
              <w:rPr>
                <w:rFonts w:cs="Calibri"/>
              </w:rPr>
              <w:t>, providing information for the website.</w:t>
            </w:r>
          </w:p>
        </w:tc>
      </w:tr>
    </w:tbl>
    <w:p w14:paraId="39B089D6" w14:textId="44A49B74" w:rsidR="00372163" w:rsidRDefault="00372163" w:rsidP="00014B7F">
      <w:pPr>
        <w:rPr>
          <w:rFonts w:ascii="Cambria" w:hAnsi="Cambria" w:cs="Calibri"/>
          <w:b/>
        </w:rPr>
      </w:pPr>
    </w:p>
    <w:p w14:paraId="79EC7A44" w14:textId="001B8DB3" w:rsidR="00372163" w:rsidRDefault="00372163" w:rsidP="00014B7F">
      <w:pPr>
        <w:rPr>
          <w:rFonts w:ascii="Cambria" w:hAnsi="Cambria" w:cs="Calibri"/>
          <w:b/>
        </w:rPr>
      </w:pPr>
    </w:p>
    <w:p w14:paraId="3C17BD68" w14:textId="77777777" w:rsidR="00372163" w:rsidRDefault="00372163" w:rsidP="00014B7F">
      <w:pPr>
        <w:rPr>
          <w:rFonts w:ascii="Cambria" w:hAnsi="Cambria" w:cs="Calibri"/>
          <w:b/>
        </w:rPr>
      </w:pPr>
    </w:p>
    <w:p w14:paraId="5E2A0FC8" w14:textId="77777777" w:rsidR="005A0DE8" w:rsidRPr="005A0DE8" w:rsidRDefault="00383935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CERTIFICATIONS</w:t>
      </w:r>
    </w:p>
    <w:p w14:paraId="3FD6FA5A" w14:textId="77777777" w:rsidR="007110A6" w:rsidRDefault="007110A6" w:rsidP="007110A6">
      <w:pPr>
        <w:pStyle w:val="ListParagraph"/>
        <w:jc w:val="both"/>
        <w:rPr>
          <w:rFonts w:ascii="Calibri" w:hAnsi="Calibri" w:cs="Calibri"/>
        </w:rPr>
      </w:pPr>
    </w:p>
    <w:p w14:paraId="1EA3888A" w14:textId="38AF803A" w:rsidR="001D637B" w:rsidRPr="009F1B4F" w:rsidRDefault="00B87CAC" w:rsidP="009F1B4F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DC5C1D">
        <w:rPr>
          <w:rFonts w:ascii="Calibri" w:hAnsi="Calibri" w:cs="Calibri"/>
        </w:rPr>
        <w:t>ertifi</w:t>
      </w:r>
      <w:r>
        <w:rPr>
          <w:rFonts w:ascii="Calibri" w:hAnsi="Calibri" w:cs="Calibri"/>
        </w:rPr>
        <w:t>ed</w:t>
      </w:r>
      <w:r w:rsidR="00DC5C1D">
        <w:rPr>
          <w:rFonts w:ascii="Calibri" w:hAnsi="Calibri" w:cs="Calibri"/>
        </w:rPr>
        <w:t xml:space="preserve"> a</w:t>
      </w:r>
      <w:r w:rsidR="001D637B">
        <w:rPr>
          <w:rFonts w:ascii="Calibri" w:hAnsi="Calibri" w:cs="Calibri"/>
        </w:rPr>
        <w:t xml:space="preserve"> Coursera</w:t>
      </w:r>
      <w:r>
        <w:rPr>
          <w:rFonts w:ascii="Calibri" w:hAnsi="Calibri" w:cs="Calibri"/>
        </w:rPr>
        <w:t xml:space="preserve"> </w:t>
      </w:r>
      <w:r w:rsidR="00DC5C1D">
        <w:rPr>
          <w:rFonts w:ascii="Calibri" w:hAnsi="Calibri" w:cs="Calibri"/>
        </w:rPr>
        <w:t>c</w:t>
      </w:r>
      <w:r>
        <w:rPr>
          <w:rFonts w:ascii="Calibri" w:hAnsi="Calibri" w:cs="Calibri"/>
        </w:rPr>
        <w:t>ourse</w:t>
      </w:r>
      <w:r w:rsidR="00DC5C1D">
        <w:rPr>
          <w:rFonts w:ascii="Calibri" w:hAnsi="Calibri" w:cs="Calibri"/>
        </w:rPr>
        <w:t xml:space="preserve"> -</w:t>
      </w:r>
      <w:r w:rsidR="009F1B4F">
        <w:rPr>
          <w:rFonts w:ascii="Calibri" w:hAnsi="Calibri" w:cs="Calibri"/>
        </w:rPr>
        <w:t xml:space="preserve">   </w:t>
      </w:r>
      <w:r w:rsidR="006A2DF9" w:rsidRPr="009F1B4F">
        <w:rPr>
          <w:rFonts w:ascii="Calibri" w:hAnsi="Calibri" w:cs="Calibri"/>
        </w:rPr>
        <w:t>AI for Everyone.</w:t>
      </w:r>
    </w:p>
    <w:p w14:paraId="6448A731" w14:textId="6F0CAF19" w:rsidR="00DC5C1D" w:rsidRPr="009F1B4F" w:rsidRDefault="00DC5C1D" w:rsidP="00DC5C1D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Certified in </w:t>
      </w:r>
      <w:r w:rsidR="001A44D7">
        <w:rPr>
          <w:rFonts w:ascii="Calibri" w:hAnsi="Calibri" w:cs="Calibri"/>
        </w:rPr>
        <w:t>Coursera</w:t>
      </w:r>
      <w:r>
        <w:rPr>
          <w:rFonts w:ascii="Calibri" w:hAnsi="Calibri" w:cs="Calibri"/>
        </w:rPr>
        <w:t xml:space="preserve"> course-</w:t>
      </w:r>
      <w:r w:rsidR="009F1B4F">
        <w:rPr>
          <w:rFonts w:ascii="Calibri" w:hAnsi="Calibri" w:cs="Calibri"/>
        </w:rPr>
        <w:t xml:space="preserve">   </w:t>
      </w:r>
      <w:r w:rsidR="001A44D7" w:rsidRPr="009F1B4F">
        <w:rPr>
          <w:rFonts w:asciiTheme="minorHAnsi" w:hAnsiTheme="minorHAnsi" w:cstheme="minorHAnsi"/>
        </w:rPr>
        <w:t>Introduction to Google docs</w:t>
      </w:r>
    </w:p>
    <w:p w14:paraId="68EBF0B6" w14:textId="243D228F" w:rsidR="00A8329B" w:rsidRPr="009F1B4F" w:rsidRDefault="001A44D7" w:rsidP="009F1B4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various talent quiz.</w:t>
      </w:r>
    </w:p>
    <w:p w14:paraId="52282B2B" w14:textId="77777777" w:rsidR="00DC5C1D" w:rsidRPr="00DC5C1D" w:rsidRDefault="00DC5C1D" w:rsidP="00DC5C1D">
      <w:pPr>
        <w:ind w:left="360"/>
        <w:jc w:val="both"/>
        <w:rPr>
          <w:rFonts w:ascii="Cambria" w:hAnsi="Cambria"/>
        </w:rPr>
      </w:pPr>
    </w:p>
    <w:p w14:paraId="75E5CEFA" w14:textId="77777777" w:rsidR="008161CC" w:rsidRPr="00383935" w:rsidRDefault="008161CC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EXTRA CURRICULAR ACTIVITIES</w:t>
      </w:r>
    </w:p>
    <w:p w14:paraId="36C7B8FB" w14:textId="77777777" w:rsidR="007110A6" w:rsidRPr="007110A6" w:rsidRDefault="007110A6" w:rsidP="007110A6">
      <w:pPr>
        <w:pStyle w:val="ListParagraph"/>
        <w:jc w:val="both"/>
        <w:rPr>
          <w:rFonts w:ascii="Cambria" w:hAnsi="Cambria"/>
        </w:rPr>
      </w:pPr>
    </w:p>
    <w:p w14:paraId="3A850AD3" w14:textId="354F1AE6" w:rsidR="00DC5C1D" w:rsidRPr="001A44D7" w:rsidRDefault="00DC5C1D" w:rsidP="001A44D7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libri" w:eastAsia="Calibri" w:hAnsi="Calibri" w:cs="Calibri"/>
        </w:rPr>
        <w:t>Club Coordinator</w:t>
      </w:r>
      <w:r w:rsidR="00F716C0">
        <w:rPr>
          <w:rFonts w:ascii="Calibri" w:eastAsia="Calibri" w:hAnsi="Calibri" w:cs="Calibri"/>
        </w:rPr>
        <w:t xml:space="preserve"> – </w:t>
      </w:r>
      <w:r w:rsidR="001A44D7">
        <w:rPr>
          <w:rFonts w:ascii="Calibri" w:eastAsia="Calibri" w:hAnsi="Calibri" w:cs="Calibri"/>
        </w:rPr>
        <w:t>Eco- Friendly Association.</w:t>
      </w:r>
    </w:p>
    <w:p w14:paraId="785BA541" w14:textId="77777777" w:rsidR="009115F6" w:rsidRDefault="009115F6" w:rsidP="00014B7F">
      <w:pPr>
        <w:rPr>
          <w:rFonts w:ascii="Cambria" w:hAnsi="Cambria" w:cs="Calibri"/>
          <w:b/>
        </w:rPr>
      </w:pPr>
    </w:p>
    <w:p w14:paraId="6EDFABF7" w14:textId="77777777" w:rsidR="000F307B" w:rsidRPr="00383935" w:rsidRDefault="000F307B" w:rsidP="000F307B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STRENGTHS</w:t>
      </w:r>
    </w:p>
    <w:p w14:paraId="61F65C7C" w14:textId="77777777" w:rsidR="007110A6" w:rsidRDefault="007110A6" w:rsidP="007110A6">
      <w:pPr>
        <w:pStyle w:val="ListParagraph"/>
        <w:rPr>
          <w:rFonts w:ascii="Cambria" w:hAnsi="Cambria" w:cs="Calibri"/>
          <w:bCs/>
        </w:rPr>
      </w:pPr>
    </w:p>
    <w:p w14:paraId="14574FBE" w14:textId="4A560B25" w:rsidR="000F307B" w:rsidRDefault="00677B9D" w:rsidP="00677B9D">
      <w:pPr>
        <w:pStyle w:val="ListParagraph"/>
        <w:numPr>
          <w:ilvl w:val="0"/>
          <w:numId w:val="17"/>
        </w:numPr>
        <w:rPr>
          <w:rFonts w:ascii="Cambria" w:hAnsi="Cambria" w:cs="Calibri"/>
          <w:bCs/>
        </w:rPr>
      </w:pPr>
      <w:r w:rsidRPr="00677B9D">
        <w:rPr>
          <w:rFonts w:ascii="Cambria" w:hAnsi="Cambria" w:cs="Calibri"/>
          <w:bCs/>
        </w:rPr>
        <w:t>Communication Skills</w:t>
      </w:r>
      <w:r w:rsidR="007110A6">
        <w:rPr>
          <w:rFonts w:ascii="Cambria" w:hAnsi="Cambria" w:cs="Calibri"/>
          <w:bCs/>
        </w:rPr>
        <w:t>.</w:t>
      </w:r>
    </w:p>
    <w:p w14:paraId="742B6F26" w14:textId="4818E7AD" w:rsidR="007110A6" w:rsidRPr="00677B9D" w:rsidRDefault="007110A6" w:rsidP="00677B9D">
      <w:pPr>
        <w:pStyle w:val="ListParagraph"/>
        <w:numPr>
          <w:ilvl w:val="0"/>
          <w:numId w:val="17"/>
        </w:numPr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Quick Learner.</w:t>
      </w:r>
    </w:p>
    <w:p w14:paraId="2FE87983" w14:textId="3913DFA7" w:rsidR="00677B9D" w:rsidRPr="00677B9D" w:rsidRDefault="00677B9D" w:rsidP="00677B9D">
      <w:pPr>
        <w:pStyle w:val="ListParagraph"/>
        <w:numPr>
          <w:ilvl w:val="0"/>
          <w:numId w:val="17"/>
        </w:numPr>
        <w:rPr>
          <w:rFonts w:ascii="Cambria" w:hAnsi="Cambria" w:cs="Calibri"/>
          <w:bCs/>
        </w:rPr>
      </w:pPr>
      <w:r w:rsidRPr="00677B9D">
        <w:rPr>
          <w:rFonts w:ascii="Cambria" w:hAnsi="Cambria" w:cs="Calibri"/>
          <w:bCs/>
        </w:rPr>
        <w:t>Time Management</w:t>
      </w:r>
      <w:r w:rsidR="007110A6">
        <w:rPr>
          <w:rFonts w:ascii="Cambria" w:hAnsi="Cambria" w:cs="Calibri"/>
          <w:bCs/>
        </w:rPr>
        <w:t>.</w:t>
      </w:r>
    </w:p>
    <w:p w14:paraId="53FCFDC6" w14:textId="4A77E6CE" w:rsidR="00677B9D" w:rsidRDefault="00677B9D" w:rsidP="00677B9D">
      <w:pPr>
        <w:pStyle w:val="ListParagraph"/>
        <w:numPr>
          <w:ilvl w:val="0"/>
          <w:numId w:val="17"/>
        </w:numPr>
        <w:rPr>
          <w:rFonts w:ascii="Cambria" w:hAnsi="Cambria" w:cs="Calibri"/>
          <w:bCs/>
        </w:rPr>
      </w:pPr>
      <w:r w:rsidRPr="00677B9D">
        <w:rPr>
          <w:rFonts w:ascii="Cambria" w:hAnsi="Cambria" w:cs="Calibri"/>
          <w:bCs/>
        </w:rPr>
        <w:t xml:space="preserve">Team </w:t>
      </w:r>
      <w:r w:rsidR="007110A6">
        <w:rPr>
          <w:rFonts w:ascii="Cambria" w:hAnsi="Cambria" w:cs="Calibri"/>
          <w:bCs/>
        </w:rPr>
        <w:t>W</w:t>
      </w:r>
      <w:r w:rsidRPr="00677B9D">
        <w:rPr>
          <w:rFonts w:ascii="Cambria" w:hAnsi="Cambria" w:cs="Calibri"/>
          <w:bCs/>
        </w:rPr>
        <w:t>ork</w:t>
      </w:r>
      <w:r w:rsidR="007110A6">
        <w:rPr>
          <w:rFonts w:ascii="Cambria" w:hAnsi="Cambria" w:cs="Calibri"/>
          <w:bCs/>
        </w:rPr>
        <w:t>.</w:t>
      </w:r>
    </w:p>
    <w:p w14:paraId="61944950" w14:textId="21860623" w:rsidR="00614486" w:rsidRPr="00677B9D" w:rsidRDefault="00614486" w:rsidP="00677B9D">
      <w:pPr>
        <w:pStyle w:val="ListParagraph"/>
        <w:numPr>
          <w:ilvl w:val="0"/>
          <w:numId w:val="17"/>
        </w:numPr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 xml:space="preserve">Leadership </w:t>
      </w:r>
      <w:r w:rsidR="007110A6">
        <w:rPr>
          <w:rFonts w:ascii="Cambria" w:hAnsi="Cambria" w:cs="Calibri"/>
          <w:bCs/>
        </w:rPr>
        <w:t>Q</w:t>
      </w:r>
      <w:r>
        <w:rPr>
          <w:rFonts w:ascii="Cambria" w:hAnsi="Cambria" w:cs="Calibri"/>
          <w:bCs/>
        </w:rPr>
        <w:t>uality</w:t>
      </w:r>
      <w:r w:rsidR="007110A6">
        <w:rPr>
          <w:rFonts w:ascii="Cambria" w:hAnsi="Cambria" w:cs="Calibri"/>
          <w:bCs/>
        </w:rPr>
        <w:t>.</w:t>
      </w:r>
    </w:p>
    <w:p w14:paraId="343B9F3C" w14:textId="2DA63DF0" w:rsidR="00677B9D" w:rsidRPr="00677B9D" w:rsidRDefault="00677B9D" w:rsidP="00677B9D">
      <w:pPr>
        <w:pStyle w:val="ListParagraph"/>
        <w:numPr>
          <w:ilvl w:val="0"/>
          <w:numId w:val="17"/>
        </w:numPr>
        <w:rPr>
          <w:rFonts w:ascii="Cambria" w:hAnsi="Cambria" w:cs="Calibri"/>
          <w:bCs/>
        </w:rPr>
      </w:pPr>
      <w:r w:rsidRPr="00677B9D">
        <w:rPr>
          <w:rFonts w:ascii="Cambria" w:hAnsi="Cambria" w:cs="Calibri"/>
          <w:bCs/>
        </w:rPr>
        <w:t>Problem Solving Skills</w:t>
      </w:r>
      <w:r w:rsidR="007110A6">
        <w:rPr>
          <w:rFonts w:ascii="Cambria" w:hAnsi="Cambria" w:cs="Calibri"/>
          <w:bCs/>
        </w:rPr>
        <w:t>.</w:t>
      </w:r>
    </w:p>
    <w:p w14:paraId="573CA362" w14:textId="5DA2F621" w:rsidR="00677B9D" w:rsidRPr="00677B9D" w:rsidRDefault="00677B9D" w:rsidP="00677B9D">
      <w:pPr>
        <w:pStyle w:val="ListParagraph"/>
        <w:numPr>
          <w:ilvl w:val="0"/>
          <w:numId w:val="17"/>
        </w:numPr>
        <w:rPr>
          <w:rFonts w:ascii="Cambria" w:hAnsi="Cambria" w:cs="Calibri"/>
          <w:b/>
        </w:rPr>
      </w:pPr>
      <w:r w:rsidRPr="00677B9D">
        <w:rPr>
          <w:rFonts w:ascii="Cambria" w:hAnsi="Cambria" w:cs="Calibri"/>
          <w:bCs/>
        </w:rPr>
        <w:t>Positive Attitude</w:t>
      </w:r>
      <w:r w:rsidR="007110A6">
        <w:rPr>
          <w:rFonts w:ascii="Cambria" w:hAnsi="Cambria" w:cs="Calibri"/>
          <w:bCs/>
        </w:rPr>
        <w:t>.</w:t>
      </w:r>
    </w:p>
    <w:p w14:paraId="749AE065" w14:textId="77777777" w:rsidR="000F307B" w:rsidRDefault="000F307B" w:rsidP="00014B7F">
      <w:pPr>
        <w:rPr>
          <w:rFonts w:ascii="Cambria" w:hAnsi="Cambria" w:cs="Calibri"/>
          <w:b/>
        </w:rPr>
      </w:pPr>
    </w:p>
    <w:p w14:paraId="749F819E" w14:textId="77777777" w:rsidR="000F307B" w:rsidRPr="00383935" w:rsidRDefault="000F307B" w:rsidP="000F307B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HOBBBIES</w:t>
      </w:r>
    </w:p>
    <w:p w14:paraId="263C7F37" w14:textId="77777777" w:rsidR="000F307B" w:rsidRDefault="000F307B" w:rsidP="00014B7F">
      <w:pPr>
        <w:rPr>
          <w:rFonts w:ascii="Cambria" w:hAnsi="Cambria" w:cs="Calibri"/>
          <w:b/>
        </w:rPr>
      </w:pPr>
    </w:p>
    <w:p w14:paraId="5984D9B2" w14:textId="4FC936F0" w:rsidR="00677B9D" w:rsidRPr="00677B9D" w:rsidRDefault="001A44D7" w:rsidP="00677B9D">
      <w:pPr>
        <w:pStyle w:val="ListParagraph"/>
        <w:numPr>
          <w:ilvl w:val="0"/>
          <w:numId w:val="18"/>
        </w:numPr>
        <w:rPr>
          <w:rFonts w:ascii="Cambria" w:hAnsi="Cambria" w:cs="Calibri"/>
          <w:b/>
        </w:rPr>
      </w:pPr>
      <w:r>
        <w:rPr>
          <w:rFonts w:cstheme="minorHAnsi"/>
          <w:sz w:val="28"/>
          <w:szCs w:val="28"/>
        </w:rPr>
        <w:t>Making Digital Posters</w:t>
      </w:r>
      <w:r w:rsidR="007110A6">
        <w:rPr>
          <w:rFonts w:cstheme="minorHAnsi"/>
          <w:sz w:val="28"/>
          <w:szCs w:val="28"/>
        </w:rPr>
        <w:t>.</w:t>
      </w:r>
    </w:p>
    <w:p w14:paraId="58317D60" w14:textId="754D850D" w:rsidR="00677B9D" w:rsidRPr="00677B9D" w:rsidRDefault="00677B9D" w:rsidP="00677B9D">
      <w:pPr>
        <w:pStyle w:val="ListParagraph"/>
        <w:numPr>
          <w:ilvl w:val="0"/>
          <w:numId w:val="18"/>
        </w:numPr>
        <w:rPr>
          <w:rFonts w:ascii="Cambria" w:hAnsi="Cambria" w:cs="Calibri"/>
          <w:b/>
        </w:rPr>
      </w:pPr>
      <w:r>
        <w:rPr>
          <w:rFonts w:cstheme="minorHAnsi"/>
          <w:sz w:val="28"/>
          <w:szCs w:val="28"/>
        </w:rPr>
        <w:t>E</w:t>
      </w:r>
      <w:r w:rsidRPr="00677B9D">
        <w:rPr>
          <w:rFonts w:cstheme="minorHAnsi"/>
          <w:sz w:val="28"/>
          <w:szCs w:val="28"/>
        </w:rPr>
        <w:t xml:space="preserve">xploring </w:t>
      </w:r>
      <w:r>
        <w:rPr>
          <w:rFonts w:cstheme="minorHAnsi"/>
          <w:sz w:val="28"/>
          <w:szCs w:val="28"/>
        </w:rPr>
        <w:t>new t</w:t>
      </w:r>
      <w:r w:rsidRPr="00677B9D">
        <w:rPr>
          <w:rFonts w:cstheme="minorHAnsi"/>
          <w:sz w:val="28"/>
          <w:szCs w:val="28"/>
        </w:rPr>
        <w:t>hings</w:t>
      </w:r>
      <w:r w:rsidR="007110A6">
        <w:rPr>
          <w:rFonts w:cstheme="minorHAnsi"/>
          <w:sz w:val="28"/>
          <w:szCs w:val="28"/>
        </w:rPr>
        <w:t>.</w:t>
      </w:r>
    </w:p>
    <w:p w14:paraId="73B6EAB8" w14:textId="39F64B32" w:rsidR="00677B9D" w:rsidRPr="00677B9D" w:rsidRDefault="001A44D7" w:rsidP="00014B7F">
      <w:pPr>
        <w:pStyle w:val="ListParagraph"/>
        <w:numPr>
          <w:ilvl w:val="0"/>
          <w:numId w:val="18"/>
        </w:numPr>
        <w:rPr>
          <w:rFonts w:ascii="Cambria" w:hAnsi="Cambria" w:cs="Calibri"/>
          <w:b/>
        </w:rPr>
      </w:pPr>
      <w:r>
        <w:rPr>
          <w:rFonts w:cstheme="minorHAnsi"/>
          <w:sz w:val="28"/>
          <w:szCs w:val="28"/>
        </w:rPr>
        <w:t>Reading Novels</w:t>
      </w:r>
      <w:r w:rsidR="007110A6">
        <w:rPr>
          <w:rFonts w:cstheme="minorHAnsi"/>
          <w:sz w:val="28"/>
          <w:szCs w:val="28"/>
        </w:rPr>
        <w:t>.</w:t>
      </w:r>
    </w:p>
    <w:p w14:paraId="60D3DCDA" w14:textId="77777777" w:rsidR="00677B9D" w:rsidRPr="000F29AD" w:rsidRDefault="00677B9D" w:rsidP="000F29AD">
      <w:pPr>
        <w:ind w:left="360"/>
        <w:rPr>
          <w:rFonts w:ascii="Cambria" w:hAnsi="Cambria" w:cs="Calibri"/>
          <w:b/>
        </w:rPr>
      </w:pPr>
    </w:p>
    <w:p w14:paraId="78CBFC61" w14:textId="77777777" w:rsidR="00355D83" w:rsidRPr="00383935" w:rsidRDefault="00355D83" w:rsidP="00355D83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PERSONAL INFORMATION</w:t>
      </w:r>
    </w:p>
    <w:p w14:paraId="449E19A3" w14:textId="77777777" w:rsidR="009115F6" w:rsidRDefault="009115F6" w:rsidP="00014B7F">
      <w:pPr>
        <w:rPr>
          <w:rFonts w:ascii="Cambria" w:hAnsi="Cambria" w:cs="Calibr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4869"/>
      </w:tblGrid>
      <w:tr w:rsidR="00355D83" w:rsidRPr="00355D83" w14:paraId="4D1EE40E" w14:textId="77777777" w:rsidTr="00FF1461">
        <w:trPr>
          <w:jc w:val="center"/>
        </w:trPr>
        <w:tc>
          <w:tcPr>
            <w:tcW w:w="2466" w:type="dxa"/>
          </w:tcPr>
          <w:p w14:paraId="004A5A8F" w14:textId="77777777"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869" w:type="dxa"/>
          </w:tcPr>
          <w:p w14:paraId="3F80D958" w14:textId="540E9C8D" w:rsidR="00355D83" w:rsidRPr="001A44D7" w:rsidRDefault="001A44D7" w:rsidP="00014B7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A44D7">
              <w:rPr>
                <w:rFonts w:cstheme="minorHAnsi"/>
                <w:bCs/>
                <w:sz w:val="22"/>
                <w:szCs w:val="22"/>
              </w:rPr>
              <w:t>Nakarikanti</w:t>
            </w:r>
            <w:proofErr w:type="spellEnd"/>
            <w:r w:rsidRPr="001A44D7">
              <w:rPr>
                <w:rFonts w:cstheme="minorHAnsi"/>
                <w:bCs/>
                <w:sz w:val="22"/>
                <w:szCs w:val="22"/>
              </w:rPr>
              <w:t xml:space="preserve"> Devi </w:t>
            </w:r>
            <w:proofErr w:type="spellStart"/>
            <w:r w:rsidRPr="001A44D7">
              <w:rPr>
                <w:rFonts w:cstheme="minorHAnsi"/>
                <w:bCs/>
                <w:sz w:val="22"/>
                <w:szCs w:val="22"/>
              </w:rPr>
              <w:t>Deepika</w:t>
            </w:r>
            <w:proofErr w:type="spellEnd"/>
          </w:p>
        </w:tc>
      </w:tr>
      <w:tr w:rsidR="00355D83" w:rsidRPr="00355D83" w14:paraId="6A23A6D8" w14:textId="77777777" w:rsidTr="00FF1461">
        <w:trPr>
          <w:jc w:val="center"/>
        </w:trPr>
        <w:tc>
          <w:tcPr>
            <w:tcW w:w="2466" w:type="dxa"/>
          </w:tcPr>
          <w:p w14:paraId="351FC235" w14:textId="77777777"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4869" w:type="dxa"/>
          </w:tcPr>
          <w:p w14:paraId="1E6A2BEB" w14:textId="1223AF57" w:rsidR="00355D83" w:rsidRPr="000F29AD" w:rsidRDefault="00677B9D" w:rsidP="00014B7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F29AD">
              <w:rPr>
                <w:rFonts w:cstheme="minorHAnsi"/>
                <w:sz w:val="22"/>
                <w:szCs w:val="22"/>
              </w:rPr>
              <w:t>Female</w:t>
            </w:r>
          </w:p>
        </w:tc>
      </w:tr>
      <w:tr w:rsidR="00355D83" w:rsidRPr="00355D83" w14:paraId="72C8B34E" w14:textId="77777777" w:rsidTr="00FF1461">
        <w:trPr>
          <w:jc w:val="center"/>
        </w:trPr>
        <w:tc>
          <w:tcPr>
            <w:tcW w:w="2466" w:type="dxa"/>
          </w:tcPr>
          <w:p w14:paraId="74C48974" w14:textId="77777777"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Date of Birth</w:t>
            </w:r>
          </w:p>
        </w:tc>
        <w:tc>
          <w:tcPr>
            <w:tcW w:w="4869" w:type="dxa"/>
          </w:tcPr>
          <w:p w14:paraId="32DA10F1" w14:textId="2DBC496E" w:rsidR="00355D83" w:rsidRPr="000F29AD" w:rsidRDefault="001A44D7" w:rsidP="00677B9D">
            <w:pPr>
              <w:tabs>
                <w:tab w:val="left" w:pos="1008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01</w:t>
            </w:r>
            <w:r w:rsidR="00677B9D" w:rsidRPr="000F29AD">
              <w:rPr>
                <w:rFonts w:cstheme="minorHAnsi"/>
                <w:sz w:val="22"/>
                <w:szCs w:val="22"/>
              </w:rPr>
              <w:t>-0</w:t>
            </w:r>
            <w:r>
              <w:rPr>
                <w:rFonts w:cstheme="minorHAnsi"/>
                <w:sz w:val="22"/>
                <w:szCs w:val="22"/>
              </w:rPr>
              <w:t>7</w:t>
            </w:r>
            <w:r w:rsidR="00677B9D" w:rsidRPr="000F29AD">
              <w:rPr>
                <w:rFonts w:cstheme="minorHAnsi"/>
                <w:sz w:val="22"/>
                <w:szCs w:val="22"/>
              </w:rPr>
              <w:t>-200</w:t>
            </w:r>
            <w:r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355D83" w:rsidRPr="00355D83" w14:paraId="036D09F5" w14:textId="77777777" w:rsidTr="00FF1461">
        <w:trPr>
          <w:jc w:val="center"/>
        </w:trPr>
        <w:tc>
          <w:tcPr>
            <w:tcW w:w="2466" w:type="dxa"/>
          </w:tcPr>
          <w:p w14:paraId="1893BBA9" w14:textId="77777777" w:rsidR="00355D83" w:rsidRPr="000F23AE" w:rsidRDefault="00355D83" w:rsidP="008F7DA4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Father Name</w:t>
            </w:r>
          </w:p>
        </w:tc>
        <w:tc>
          <w:tcPr>
            <w:tcW w:w="4869" w:type="dxa"/>
          </w:tcPr>
          <w:p w14:paraId="769313D7" w14:textId="59417A4D" w:rsidR="00355D83" w:rsidRPr="001A44D7" w:rsidRDefault="001A44D7" w:rsidP="00014B7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cstheme="minorHAnsi"/>
                <w:bCs/>
                <w:sz w:val="22"/>
                <w:szCs w:val="22"/>
              </w:rPr>
              <w:t>Nakarikanti</w:t>
            </w:r>
            <w:proofErr w:type="spellEnd"/>
            <w:r>
              <w:rPr>
                <w:rFonts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2"/>
                <w:szCs w:val="22"/>
              </w:rPr>
              <w:t>Venkata</w:t>
            </w:r>
            <w:proofErr w:type="spellEnd"/>
            <w:r>
              <w:rPr>
                <w:rFonts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2"/>
                <w:szCs w:val="22"/>
              </w:rPr>
              <w:t>Naresh</w:t>
            </w:r>
            <w:proofErr w:type="spellEnd"/>
            <w:r>
              <w:rPr>
                <w:rFonts w:cstheme="minorHAnsi"/>
                <w:bCs/>
                <w:sz w:val="22"/>
                <w:szCs w:val="22"/>
              </w:rPr>
              <w:t xml:space="preserve"> Kumar</w:t>
            </w:r>
          </w:p>
        </w:tc>
      </w:tr>
      <w:tr w:rsidR="00355D83" w:rsidRPr="00355D83" w14:paraId="5A791A22" w14:textId="77777777" w:rsidTr="00FF1461">
        <w:trPr>
          <w:jc w:val="center"/>
        </w:trPr>
        <w:tc>
          <w:tcPr>
            <w:tcW w:w="2466" w:type="dxa"/>
          </w:tcPr>
          <w:p w14:paraId="0923B062" w14:textId="77777777" w:rsidR="00355D83" w:rsidRPr="000F23AE" w:rsidRDefault="00355D83" w:rsidP="008F7DA4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Father’s Occupation</w:t>
            </w:r>
          </w:p>
        </w:tc>
        <w:tc>
          <w:tcPr>
            <w:tcW w:w="4869" w:type="dxa"/>
          </w:tcPr>
          <w:p w14:paraId="393251CE" w14:textId="2F3AB0E6" w:rsidR="00355D83" w:rsidRPr="000F29AD" w:rsidRDefault="000F29AD" w:rsidP="00014B7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F29AD">
              <w:rPr>
                <w:rFonts w:asciiTheme="minorHAnsi" w:hAnsiTheme="minorHAnsi" w:cstheme="minorHAnsi"/>
                <w:bCs/>
                <w:sz w:val="22"/>
                <w:szCs w:val="22"/>
              </w:rPr>
              <w:t>Business</w:t>
            </w:r>
          </w:p>
        </w:tc>
      </w:tr>
      <w:tr w:rsidR="00355D83" w:rsidRPr="00355D83" w14:paraId="6DA8E0D3" w14:textId="77777777" w:rsidTr="00FF1461">
        <w:trPr>
          <w:jc w:val="center"/>
        </w:trPr>
        <w:tc>
          <w:tcPr>
            <w:tcW w:w="2466" w:type="dxa"/>
          </w:tcPr>
          <w:p w14:paraId="72EC836F" w14:textId="77777777" w:rsidR="00355D83" w:rsidRPr="000F23AE" w:rsidRDefault="00355D83" w:rsidP="008F7DA4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Mother Name</w:t>
            </w:r>
          </w:p>
        </w:tc>
        <w:tc>
          <w:tcPr>
            <w:tcW w:w="4869" w:type="dxa"/>
          </w:tcPr>
          <w:p w14:paraId="767B278A" w14:textId="6021D47D" w:rsidR="00355D83" w:rsidRPr="001A44D7" w:rsidRDefault="001A44D7" w:rsidP="00014B7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Nakarikanti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Indira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Priyadarshini</w:t>
            </w:r>
            <w:proofErr w:type="spellEnd"/>
          </w:p>
        </w:tc>
      </w:tr>
      <w:tr w:rsidR="00355D83" w:rsidRPr="00355D83" w14:paraId="463F4852" w14:textId="77777777" w:rsidTr="00FF1461">
        <w:trPr>
          <w:jc w:val="center"/>
        </w:trPr>
        <w:tc>
          <w:tcPr>
            <w:tcW w:w="2466" w:type="dxa"/>
          </w:tcPr>
          <w:p w14:paraId="02C5FD0F" w14:textId="77777777" w:rsidR="00355D83" w:rsidRPr="000F23AE" w:rsidRDefault="00355D83" w:rsidP="00355D83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Mother’s Occupation</w:t>
            </w:r>
          </w:p>
        </w:tc>
        <w:tc>
          <w:tcPr>
            <w:tcW w:w="4869" w:type="dxa"/>
          </w:tcPr>
          <w:p w14:paraId="0089EC6A" w14:textId="2E43E4B2" w:rsidR="00355D83" w:rsidRPr="000F29AD" w:rsidRDefault="000F29AD" w:rsidP="00014B7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F29AD">
              <w:rPr>
                <w:rFonts w:asciiTheme="minorHAnsi" w:hAnsiTheme="minorHAnsi" w:cstheme="minorHAnsi"/>
                <w:bCs/>
                <w:sz w:val="22"/>
                <w:szCs w:val="22"/>
              </w:rPr>
              <w:t>House Wife</w:t>
            </w:r>
          </w:p>
        </w:tc>
      </w:tr>
      <w:tr w:rsidR="00355D83" w:rsidRPr="00355D83" w14:paraId="1C8A8AFF" w14:textId="77777777" w:rsidTr="00FF1461">
        <w:trPr>
          <w:jc w:val="center"/>
        </w:trPr>
        <w:tc>
          <w:tcPr>
            <w:tcW w:w="2466" w:type="dxa"/>
          </w:tcPr>
          <w:p w14:paraId="04C649E7" w14:textId="77777777"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Languages Known</w:t>
            </w:r>
          </w:p>
        </w:tc>
        <w:tc>
          <w:tcPr>
            <w:tcW w:w="4869" w:type="dxa"/>
          </w:tcPr>
          <w:p w14:paraId="460DDAAA" w14:textId="290B3D48" w:rsidR="00355D83" w:rsidRPr="000F29AD" w:rsidRDefault="000F29AD" w:rsidP="00014B7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F29AD">
              <w:rPr>
                <w:rFonts w:asciiTheme="minorHAnsi" w:hAnsiTheme="minorHAnsi" w:cstheme="minorHAnsi"/>
                <w:bCs/>
                <w:sz w:val="22"/>
                <w:szCs w:val="22"/>
              </w:rPr>
              <w:t>English, Telugu</w:t>
            </w:r>
          </w:p>
        </w:tc>
      </w:tr>
      <w:tr w:rsidR="00355D83" w:rsidRPr="00355D83" w14:paraId="74396F4E" w14:textId="77777777" w:rsidTr="00FF1461">
        <w:trPr>
          <w:jc w:val="center"/>
        </w:trPr>
        <w:tc>
          <w:tcPr>
            <w:tcW w:w="2466" w:type="dxa"/>
          </w:tcPr>
          <w:p w14:paraId="5E08822D" w14:textId="77777777"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Nationality</w:t>
            </w:r>
          </w:p>
        </w:tc>
        <w:tc>
          <w:tcPr>
            <w:tcW w:w="4869" w:type="dxa"/>
          </w:tcPr>
          <w:p w14:paraId="0776D0EB" w14:textId="01AEE08C" w:rsidR="00355D83" w:rsidRPr="000F29AD" w:rsidRDefault="000F29AD" w:rsidP="00014B7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F29AD">
              <w:rPr>
                <w:rFonts w:asciiTheme="minorHAnsi" w:hAnsiTheme="minorHAnsi" w:cstheme="minorHAnsi"/>
                <w:bCs/>
                <w:sz w:val="22"/>
                <w:szCs w:val="22"/>
              </w:rPr>
              <w:t>Indian</w:t>
            </w:r>
          </w:p>
        </w:tc>
      </w:tr>
      <w:tr w:rsidR="00355D83" w:rsidRPr="00355D83" w14:paraId="7438EA9C" w14:textId="77777777" w:rsidTr="00FF1461">
        <w:trPr>
          <w:jc w:val="center"/>
        </w:trPr>
        <w:tc>
          <w:tcPr>
            <w:tcW w:w="2466" w:type="dxa"/>
          </w:tcPr>
          <w:p w14:paraId="5A6FFC6B" w14:textId="77777777"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lastRenderedPageBreak/>
              <w:t>Communication Address</w:t>
            </w:r>
          </w:p>
        </w:tc>
        <w:tc>
          <w:tcPr>
            <w:tcW w:w="4869" w:type="dxa"/>
          </w:tcPr>
          <w:p w14:paraId="51EA2033" w14:textId="6C8D49C2" w:rsidR="000F29AD" w:rsidRPr="000F29AD" w:rsidRDefault="000F29AD" w:rsidP="000F29AD">
            <w:pPr>
              <w:rPr>
                <w:rFonts w:cstheme="minorHAnsi"/>
                <w:sz w:val="22"/>
                <w:szCs w:val="22"/>
              </w:rPr>
            </w:pPr>
            <w:r w:rsidRPr="000F29AD">
              <w:rPr>
                <w:rFonts w:cstheme="minorHAnsi"/>
                <w:sz w:val="22"/>
                <w:szCs w:val="22"/>
              </w:rPr>
              <w:t xml:space="preserve">D/o </w:t>
            </w:r>
            <w:proofErr w:type="spellStart"/>
            <w:r w:rsidR="001A44D7">
              <w:rPr>
                <w:rFonts w:cstheme="minorHAnsi"/>
                <w:sz w:val="22"/>
                <w:szCs w:val="22"/>
              </w:rPr>
              <w:t>Nakarikanti</w:t>
            </w:r>
            <w:proofErr w:type="spellEnd"/>
            <w:r w:rsidR="001A44D7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1A44D7">
              <w:rPr>
                <w:rFonts w:cstheme="minorHAnsi"/>
                <w:sz w:val="22"/>
                <w:szCs w:val="22"/>
              </w:rPr>
              <w:t>Venkata</w:t>
            </w:r>
            <w:proofErr w:type="spellEnd"/>
            <w:r w:rsidR="001A44D7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1A44D7">
              <w:rPr>
                <w:rFonts w:cstheme="minorHAnsi"/>
                <w:sz w:val="22"/>
                <w:szCs w:val="22"/>
              </w:rPr>
              <w:t>Naresh</w:t>
            </w:r>
            <w:proofErr w:type="spellEnd"/>
            <w:r w:rsidR="001A44D7">
              <w:rPr>
                <w:rFonts w:cstheme="minorHAnsi"/>
                <w:sz w:val="22"/>
                <w:szCs w:val="22"/>
              </w:rPr>
              <w:t xml:space="preserve"> Kumar</w:t>
            </w:r>
          </w:p>
          <w:p w14:paraId="1DE21467" w14:textId="348AC420" w:rsidR="000F29AD" w:rsidRPr="000F29AD" w:rsidRDefault="000F29AD" w:rsidP="000F29AD">
            <w:pPr>
              <w:rPr>
                <w:rFonts w:cstheme="minorHAnsi"/>
                <w:sz w:val="22"/>
                <w:szCs w:val="22"/>
              </w:rPr>
            </w:pPr>
            <w:r w:rsidRPr="000F29AD">
              <w:rPr>
                <w:rFonts w:cstheme="minorHAnsi"/>
                <w:sz w:val="22"/>
                <w:szCs w:val="22"/>
              </w:rPr>
              <w:t>D-no: 1</w:t>
            </w:r>
            <w:r w:rsidR="001A44D7">
              <w:rPr>
                <w:rFonts w:cstheme="minorHAnsi"/>
                <w:sz w:val="22"/>
                <w:szCs w:val="22"/>
              </w:rPr>
              <w:t>5-122</w:t>
            </w:r>
            <w:r>
              <w:rPr>
                <w:rFonts w:cstheme="minorHAnsi"/>
              </w:rPr>
              <w:t>,</w:t>
            </w:r>
            <w:r w:rsidRPr="000F29AD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05357F06" w14:textId="70231C2C" w:rsidR="000F29AD" w:rsidRPr="000F29AD" w:rsidRDefault="001A44D7" w:rsidP="000F29A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Sunkara</w:t>
            </w:r>
            <w:r w:rsidR="000F29AD" w:rsidRPr="000F29AD">
              <w:rPr>
                <w:rFonts w:cstheme="minorHAnsi"/>
                <w:sz w:val="22"/>
                <w:szCs w:val="22"/>
              </w:rPr>
              <w:t>vari</w:t>
            </w:r>
            <w:proofErr w:type="spellEnd"/>
            <w:r w:rsidR="000F29AD" w:rsidRPr="000F29AD">
              <w:rPr>
                <w:rFonts w:cstheme="minorHAnsi"/>
                <w:sz w:val="22"/>
                <w:szCs w:val="22"/>
              </w:rPr>
              <w:t xml:space="preserve"> Street</w:t>
            </w:r>
          </w:p>
          <w:p w14:paraId="7056C738" w14:textId="18F9A388" w:rsidR="000F29AD" w:rsidRPr="000F29AD" w:rsidRDefault="001A44D7" w:rsidP="000F29A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Nandigama</w:t>
            </w:r>
            <w:proofErr w:type="spellEnd"/>
            <w:r w:rsidR="000F29AD" w:rsidRPr="000F29AD">
              <w:rPr>
                <w:rFonts w:cstheme="minorHAnsi"/>
                <w:sz w:val="22"/>
                <w:szCs w:val="22"/>
              </w:rPr>
              <w:t xml:space="preserve">, A.P                                                                                                                                                                         </w:t>
            </w:r>
          </w:p>
          <w:p w14:paraId="15338318" w14:textId="79710DF1" w:rsidR="00355D83" w:rsidRPr="000F29AD" w:rsidRDefault="000F29AD" w:rsidP="000F29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F29AD">
              <w:rPr>
                <w:rFonts w:cstheme="minorHAnsi"/>
                <w:sz w:val="22"/>
                <w:szCs w:val="22"/>
              </w:rPr>
              <w:t>Pin code: 52</w:t>
            </w:r>
            <w:r w:rsidR="001A44D7">
              <w:rPr>
                <w:rFonts w:cstheme="minorHAnsi"/>
                <w:sz w:val="22"/>
                <w:szCs w:val="22"/>
              </w:rPr>
              <w:t>1185</w:t>
            </w:r>
            <w:r w:rsidRPr="000F29AD">
              <w:rPr>
                <w:rFonts w:cstheme="minorHAnsi"/>
                <w:sz w:val="22"/>
                <w:szCs w:val="22"/>
              </w:rPr>
              <w:t xml:space="preserve">                                </w:t>
            </w:r>
          </w:p>
        </w:tc>
      </w:tr>
    </w:tbl>
    <w:p w14:paraId="13E89BF1" w14:textId="77777777" w:rsidR="00355D83" w:rsidRDefault="00355D83" w:rsidP="00014B7F">
      <w:pPr>
        <w:rPr>
          <w:rFonts w:ascii="Cambria" w:hAnsi="Cambria" w:cs="Calibri"/>
          <w:b/>
        </w:rPr>
      </w:pPr>
    </w:p>
    <w:p w14:paraId="5DB3324F" w14:textId="77777777" w:rsidR="00355D83" w:rsidRPr="00355D83" w:rsidRDefault="00355D83" w:rsidP="00014B7F">
      <w:pPr>
        <w:rPr>
          <w:rFonts w:asciiTheme="minorHAnsi" w:hAnsiTheme="minorHAnsi" w:cstheme="minorHAnsi"/>
          <w:b/>
        </w:rPr>
      </w:pPr>
    </w:p>
    <w:p w14:paraId="3E9DDEA9" w14:textId="412255EB" w:rsidR="00355D83" w:rsidRDefault="00355D83" w:rsidP="00355D83">
      <w:pPr>
        <w:jc w:val="center"/>
        <w:rPr>
          <w:rFonts w:asciiTheme="minorHAnsi" w:hAnsiTheme="minorHAnsi" w:cstheme="minorHAnsi"/>
          <w:b/>
        </w:rPr>
      </w:pPr>
      <w:r w:rsidRPr="00355D83">
        <w:rPr>
          <w:rFonts w:asciiTheme="minorHAnsi" w:hAnsiTheme="minorHAnsi" w:cstheme="minorHAnsi"/>
          <w:b/>
        </w:rPr>
        <w:t>Declaration</w:t>
      </w:r>
    </w:p>
    <w:p w14:paraId="5D46FA73" w14:textId="77777777" w:rsidR="001A44D7" w:rsidRPr="00355D83" w:rsidRDefault="001A44D7" w:rsidP="00355D83">
      <w:pPr>
        <w:jc w:val="center"/>
        <w:rPr>
          <w:rFonts w:asciiTheme="minorHAnsi" w:hAnsiTheme="minorHAnsi" w:cstheme="minorHAnsi"/>
          <w:b/>
        </w:rPr>
      </w:pPr>
    </w:p>
    <w:p w14:paraId="4973CAB1" w14:textId="77777777" w:rsidR="00355D83" w:rsidRPr="00355D83" w:rsidRDefault="00355D83" w:rsidP="00355D83">
      <w:pPr>
        <w:rPr>
          <w:rFonts w:asciiTheme="minorHAnsi" w:hAnsiTheme="minorHAnsi" w:cstheme="minorHAnsi"/>
        </w:rPr>
      </w:pPr>
      <w:r w:rsidRPr="00355D83">
        <w:rPr>
          <w:rFonts w:asciiTheme="minorHAnsi" w:hAnsiTheme="minorHAnsi" w:cstheme="minorHAnsi"/>
        </w:rPr>
        <w:t>I hereby solemnly affirm that all the details provided above are true to the best of my knowledge.</w:t>
      </w:r>
    </w:p>
    <w:p w14:paraId="7A33C535" w14:textId="77777777" w:rsidR="00355D83" w:rsidRPr="00355D83" w:rsidRDefault="00355D83" w:rsidP="00014B7F">
      <w:pPr>
        <w:rPr>
          <w:rFonts w:asciiTheme="minorHAnsi" w:hAnsiTheme="minorHAnsi" w:cstheme="minorHAnsi"/>
          <w:b/>
        </w:rPr>
      </w:pPr>
      <w:r w:rsidRPr="00355D83">
        <w:rPr>
          <w:rFonts w:asciiTheme="minorHAnsi" w:hAnsiTheme="minorHAnsi" w:cstheme="minorHAnsi"/>
          <w:b/>
        </w:rPr>
        <w:t xml:space="preserve"> </w:t>
      </w:r>
    </w:p>
    <w:p w14:paraId="2F218B73" w14:textId="77777777" w:rsidR="00355D83" w:rsidRPr="00355D83" w:rsidRDefault="00355D83" w:rsidP="00355D83">
      <w:pPr>
        <w:rPr>
          <w:rFonts w:asciiTheme="minorHAnsi" w:hAnsiTheme="minorHAnsi" w:cstheme="minorHAnsi"/>
        </w:rPr>
      </w:pPr>
    </w:p>
    <w:p w14:paraId="3EEAB740" w14:textId="1D221F95" w:rsidR="004A5052" w:rsidRDefault="00355D83" w:rsidP="00355D83">
      <w:pPr>
        <w:rPr>
          <w:rFonts w:asciiTheme="minorHAnsi" w:hAnsiTheme="minorHAnsi" w:cstheme="minorHAnsi"/>
          <w:b/>
          <w:bCs/>
        </w:rPr>
      </w:pPr>
      <w:r w:rsidRPr="00355D83">
        <w:rPr>
          <w:rFonts w:asciiTheme="minorHAnsi" w:hAnsiTheme="minorHAnsi" w:cstheme="minorHAnsi"/>
          <w:b/>
          <w:bCs/>
        </w:rPr>
        <w:t xml:space="preserve">Place: </w:t>
      </w:r>
      <w:proofErr w:type="spellStart"/>
      <w:r w:rsidR="001A44D7">
        <w:rPr>
          <w:rFonts w:asciiTheme="minorHAnsi" w:hAnsiTheme="minorHAnsi" w:cstheme="minorHAnsi"/>
          <w:b/>
          <w:bCs/>
        </w:rPr>
        <w:t>Nandigama</w:t>
      </w:r>
      <w:proofErr w:type="spellEnd"/>
      <w:r w:rsidR="001A44D7">
        <w:rPr>
          <w:rFonts w:asciiTheme="minorHAnsi" w:hAnsiTheme="minorHAnsi" w:cstheme="minorHAnsi"/>
          <w:b/>
          <w:bCs/>
        </w:rPr>
        <w:t xml:space="preserve"> </w:t>
      </w:r>
      <w:r w:rsidRPr="00355D83">
        <w:rPr>
          <w:rFonts w:asciiTheme="minorHAnsi" w:hAnsiTheme="minorHAnsi" w:cstheme="minorHAnsi"/>
          <w:b/>
          <w:bCs/>
        </w:rPr>
        <w:t xml:space="preserve">       </w:t>
      </w:r>
      <w:r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</w:t>
      </w:r>
      <w:r w:rsidR="001A44D7">
        <w:rPr>
          <w:rFonts w:asciiTheme="minorHAnsi" w:hAnsiTheme="minorHAnsi" w:cstheme="minorHAnsi"/>
          <w:b/>
          <w:bCs/>
        </w:rPr>
        <w:t xml:space="preserve">N. Devi </w:t>
      </w:r>
      <w:proofErr w:type="spellStart"/>
      <w:r w:rsidR="001A44D7">
        <w:rPr>
          <w:rFonts w:asciiTheme="minorHAnsi" w:hAnsiTheme="minorHAnsi" w:cstheme="minorHAnsi"/>
          <w:b/>
          <w:bCs/>
        </w:rPr>
        <w:t>Deepika</w:t>
      </w:r>
      <w:proofErr w:type="spellEnd"/>
    </w:p>
    <w:p w14:paraId="63C3DE7C" w14:textId="1F328804" w:rsidR="00355D83" w:rsidRPr="00355D83" w:rsidRDefault="004A5052" w:rsidP="00355D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                         </w:t>
      </w:r>
      <w:r w:rsidR="00355D83">
        <w:rPr>
          <w:rFonts w:asciiTheme="minorHAnsi" w:hAnsiTheme="minorHAnsi" w:cstheme="minorHAnsi"/>
          <w:b/>
          <w:bCs/>
        </w:rPr>
        <w:t xml:space="preserve">  </w:t>
      </w:r>
      <w:r w:rsidR="00355D83" w:rsidRPr="00355D83">
        <w:rPr>
          <w:rFonts w:asciiTheme="minorHAnsi" w:hAnsiTheme="minorHAnsi" w:cstheme="minorHAnsi"/>
          <w:b/>
          <w:bCs/>
        </w:rPr>
        <w:t xml:space="preserve"> </w:t>
      </w:r>
      <w:r w:rsidR="00355D83">
        <w:rPr>
          <w:rFonts w:asciiTheme="minorHAnsi" w:hAnsiTheme="minorHAnsi" w:cstheme="minorHAnsi"/>
          <w:b/>
          <w:bCs/>
        </w:rPr>
        <w:t>(NAME)</w:t>
      </w:r>
      <w:r w:rsidR="00355D83" w:rsidRPr="00355D83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</w:t>
      </w:r>
      <w:r w:rsidR="00355D83" w:rsidRPr="00355D83">
        <w:rPr>
          <w:rFonts w:asciiTheme="minorHAnsi" w:hAnsiTheme="minorHAnsi" w:cstheme="minorHAnsi"/>
          <w:b/>
          <w:bCs/>
        </w:rPr>
        <w:tab/>
        <w:t xml:space="preserve">  </w:t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>
        <w:rPr>
          <w:rFonts w:asciiTheme="minorHAnsi" w:hAnsiTheme="minorHAnsi" w:cstheme="minorHAnsi"/>
        </w:rPr>
        <w:t xml:space="preserve"> </w:t>
      </w:r>
    </w:p>
    <w:p w14:paraId="6C3B321B" w14:textId="77777777" w:rsidR="00355D83" w:rsidRPr="00355D83" w:rsidRDefault="00355D83" w:rsidP="00355D83">
      <w:pPr>
        <w:rPr>
          <w:rFonts w:asciiTheme="minorHAnsi" w:hAnsiTheme="minorHAnsi" w:cstheme="minorHAnsi"/>
        </w:rPr>
      </w:pPr>
    </w:p>
    <w:p w14:paraId="35FE27B3" w14:textId="77777777" w:rsidR="00355D83" w:rsidRPr="00EA04AA" w:rsidRDefault="00355D83" w:rsidP="00014B7F">
      <w:pPr>
        <w:rPr>
          <w:rFonts w:ascii="Cambria" w:hAnsi="Cambria" w:cs="Calibri"/>
          <w:b/>
        </w:rPr>
      </w:pPr>
    </w:p>
    <w:sectPr w:rsidR="00355D83" w:rsidRPr="00EA04AA" w:rsidSect="000F23AE">
      <w:pgSz w:w="12240" w:h="15840"/>
      <w:pgMar w:top="576" w:right="1152" w:bottom="720" w:left="1152" w:header="706" w:footer="706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3702" w14:textId="77777777" w:rsidR="008F641A" w:rsidRDefault="008F641A" w:rsidP="009E3A23">
      <w:r>
        <w:separator/>
      </w:r>
    </w:p>
  </w:endnote>
  <w:endnote w:type="continuationSeparator" w:id="0">
    <w:p w14:paraId="5F148B5C" w14:textId="77777777" w:rsidR="008F641A" w:rsidRDefault="008F641A" w:rsidP="009E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B645E" w14:textId="77777777" w:rsidR="008F641A" w:rsidRDefault="008F641A" w:rsidP="009E3A23">
      <w:r>
        <w:separator/>
      </w:r>
    </w:p>
  </w:footnote>
  <w:footnote w:type="continuationSeparator" w:id="0">
    <w:p w14:paraId="711E34AA" w14:textId="77777777" w:rsidR="008F641A" w:rsidRDefault="008F641A" w:rsidP="009E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B0F"/>
    <w:multiLevelType w:val="hybridMultilevel"/>
    <w:tmpl w:val="92D0AB9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DF6B77"/>
    <w:multiLevelType w:val="hybridMultilevel"/>
    <w:tmpl w:val="D84A4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7160A"/>
    <w:multiLevelType w:val="hybridMultilevel"/>
    <w:tmpl w:val="4D6EC8F8"/>
    <w:lvl w:ilvl="0" w:tplc="6128D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D443C"/>
    <w:multiLevelType w:val="hybridMultilevel"/>
    <w:tmpl w:val="1B6EB14C"/>
    <w:lvl w:ilvl="0" w:tplc="C7FEDF86">
      <w:start w:val="5"/>
      <w:numFmt w:val="upperLetter"/>
      <w:lvlText w:val="%1-"/>
      <w:lvlJc w:val="left"/>
      <w:pPr>
        <w:ind w:left="514" w:hanging="175"/>
      </w:pPr>
      <w:rPr>
        <w:rFonts w:ascii="Calibri" w:eastAsia="Calibri" w:hAnsi="Calibri" w:hint="default"/>
        <w:b/>
        <w:bCs/>
        <w:spacing w:val="-3"/>
        <w:w w:val="100"/>
        <w:sz w:val="22"/>
        <w:szCs w:val="22"/>
      </w:rPr>
    </w:lvl>
    <w:lvl w:ilvl="1" w:tplc="BE066216">
      <w:start w:val="1"/>
      <w:numFmt w:val="bullet"/>
      <w:lvlText w:val=""/>
      <w:lvlJc w:val="left"/>
      <w:pPr>
        <w:ind w:left="1060" w:hanging="361"/>
      </w:pPr>
      <w:rPr>
        <w:rFonts w:ascii="Symbol" w:eastAsia="Symbol" w:hAnsi="Symbol" w:hint="default"/>
        <w:w w:val="100"/>
        <w:sz w:val="22"/>
        <w:szCs w:val="22"/>
      </w:rPr>
    </w:lvl>
    <w:lvl w:ilvl="2" w:tplc="59B4AC9E">
      <w:start w:val="1"/>
      <w:numFmt w:val="bullet"/>
      <w:lvlText w:val="•"/>
      <w:lvlJc w:val="left"/>
      <w:pPr>
        <w:ind w:left="2076" w:hanging="361"/>
      </w:pPr>
      <w:rPr>
        <w:rFonts w:hint="default"/>
      </w:rPr>
    </w:lvl>
    <w:lvl w:ilvl="3" w:tplc="DD0231AA">
      <w:start w:val="1"/>
      <w:numFmt w:val="bullet"/>
      <w:lvlText w:val="•"/>
      <w:lvlJc w:val="left"/>
      <w:pPr>
        <w:ind w:left="3093" w:hanging="361"/>
      </w:pPr>
      <w:rPr>
        <w:rFonts w:hint="default"/>
      </w:rPr>
    </w:lvl>
    <w:lvl w:ilvl="4" w:tplc="CFE0659E">
      <w:start w:val="1"/>
      <w:numFmt w:val="bullet"/>
      <w:lvlText w:val="•"/>
      <w:lvlJc w:val="left"/>
      <w:pPr>
        <w:ind w:left="4109" w:hanging="361"/>
      </w:pPr>
      <w:rPr>
        <w:rFonts w:hint="default"/>
      </w:rPr>
    </w:lvl>
    <w:lvl w:ilvl="5" w:tplc="F66AD560">
      <w:start w:val="1"/>
      <w:numFmt w:val="bullet"/>
      <w:lvlText w:val="•"/>
      <w:lvlJc w:val="left"/>
      <w:pPr>
        <w:ind w:left="5126" w:hanging="361"/>
      </w:pPr>
      <w:rPr>
        <w:rFonts w:hint="default"/>
      </w:rPr>
    </w:lvl>
    <w:lvl w:ilvl="6" w:tplc="867E12E0">
      <w:start w:val="1"/>
      <w:numFmt w:val="bullet"/>
      <w:lvlText w:val="•"/>
      <w:lvlJc w:val="left"/>
      <w:pPr>
        <w:ind w:left="6142" w:hanging="361"/>
      </w:pPr>
      <w:rPr>
        <w:rFonts w:hint="default"/>
      </w:rPr>
    </w:lvl>
    <w:lvl w:ilvl="7" w:tplc="5B5E89B2">
      <w:start w:val="1"/>
      <w:numFmt w:val="bullet"/>
      <w:lvlText w:val="•"/>
      <w:lvlJc w:val="left"/>
      <w:pPr>
        <w:ind w:left="7159" w:hanging="361"/>
      </w:pPr>
      <w:rPr>
        <w:rFonts w:hint="default"/>
      </w:rPr>
    </w:lvl>
    <w:lvl w:ilvl="8" w:tplc="046E6820">
      <w:start w:val="1"/>
      <w:numFmt w:val="bullet"/>
      <w:lvlText w:val="•"/>
      <w:lvlJc w:val="left"/>
      <w:pPr>
        <w:ind w:left="8175" w:hanging="361"/>
      </w:pPr>
      <w:rPr>
        <w:rFonts w:hint="default"/>
      </w:rPr>
    </w:lvl>
  </w:abstractNum>
  <w:abstractNum w:abstractNumId="4" w15:restartNumberingAfterBreak="0">
    <w:nsid w:val="24020F1A"/>
    <w:multiLevelType w:val="hybridMultilevel"/>
    <w:tmpl w:val="318ADC58"/>
    <w:lvl w:ilvl="0" w:tplc="BE066216">
      <w:start w:val="1"/>
      <w:numFmt w:val="bullet"/>
      <w:lvlText w:val=""/>
      <w:lvlJc w:val="left"/>
      <w:pPr>
        <w:ind w:left="1060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5007C"/>
    <w:multiLevelType w:val="hybridMultilevel"/>
    <w:tmpl w:val="93B63ADC"/>
    <w:lvl w:ilvl="0" w:tplc="BE066216">
      <w:start w:val="1"/>
      <w:numFmt w:val="bullet"/>
      <w:lvlText w:val=""/>
      <w:lvlJc w:val="left"/>
      <w:pPr>
        <w:ind w:left="1421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24DE00A4"/>
    <w:multiLevelType w:val="hybridMultilevel"/>
    <w:tmpl w:val="6B0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B0DA4"/>
    <w:multiLevelType w:val="hybridMultilevel"/>
    <w:tmpl w:val="E940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10293"/>
    <w:multiLevelType w:val="multilevel"/>
    <w:tmpl w:val="BB2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2862300"/>
    <w:multiLevelType w:val="hybridMultilevel"/>
    <w:tmpl w:val="E7C072E4"/>
    <w:lvl w:ilvl="0" w:tplc="6128D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25636"/>
    <w:multiLevelType w:val="hybridMultilevel"/>
    <w:tmpl w:val="4A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D5AEE"/>
    <w:multiLevelType w:val="hybridMultilevel"/>
    <w:tmpl w:val="280252D6"/>
    <w:lvl w:ilvl="0" w:tplc="BE066216">
      <w:start w:val="1"/>
      <w:numFmt w:val="bullet"/>
      <w:lvlText w:val=""/>
      <w:lvlJc w:val="left"/>
      <w:pPr>
        <w:ind w:left="361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</w:abstractNum>
  <w:abstractNum w:abstractNumId="12" w15:restartNumberingAfterBreak="0">
    <w:nsid w:val="63FF0B03"/>
    <w:multiLevelType w:val="hybridMultilevel"/>
    <w:tmpl w:val="5154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F4ACF"/>
    <w:multiLevelType w:val="hybridMultilevel"/>
    <w:tmpl w:val="5680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92FCD"/>
    <w:multiLevelType w:val="hybridMultilevel"/>
    <w:tmpl w:val="2040BE7E"/>
    <w:lvl w:ilvl="0" w:tplc="6128D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B03B1"/>
    <w:multiLevelType w:val="hybridMultilevel"/>
    <w:tmpl w:val="A27C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F4F3E"/>
    <w:multiLevelType w:val="hybridMultilevel"/>
    <w:tmpl w:val="05A60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80560E"/>
    <w:multiLevelType w:val="hybridMultilevel"/>
    <w:tmpl w:val="42066420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F082FC3"/>
    <w:multiLevelType w:val="hybridMultilevel"/>
    <w:tmpl w:val="2454360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9034860">
    <w:abstractNumId w:val="10"/>
  </w:num>
  <w:num w:numId="2" w16cid:durableId="1536386540">
    <w:abstractNumId w:val="13"/>
  </w:num>
  <w:num w:numId="3" w16cid:durableId="1638682702">
    <w:abstractNumId w:val="16"/>
  </w:num>
  <w:num w:numId="4" w16cid:durableId="1225680250">
    <w:abstractNumId w:val="18"/>
  </w:num>
  <w:num w:numId="5" w16cid:durableId="1360819127">
    <w:abstractNumId w:val="12"/>
  </w:num>
  <w:num w:numId="6" w16cid:durableId="311787370">
    <w:abstractNumId w:val="6"/>
  </w:num>
  <w:num w:numId="7" w16cid:durableId="1017124046">
    <w:abstractNumId w:val="15"/>
  </w:num>
  <w:num w:numId="8" w16cid:durableId="1900507986">
    <w:abstractNumId w:val="0"/>
  </w:num>
  <w:num w:numId="9" w16cid:durableId="498349045">
    <w:abstractNumId w:val="17"/>
  </w:num>
  <w:num w:numId="10" w16cid:durableId="1486891582">
    <w:abstractNumId w:val="1"/>
  </w:num>
  <w:num w:numId="11" w16cid:durableId="1383561224">
    <w:abstractNumId w:val="3"/>
  </w:num>
  <w:num w:numId="12" w16cid:durableId="662587062">
    <w:abstractNumId w:val="4"/>
  </w:num>
  <w:num w:numId="13" w16cid:durableId="1715352050">
    <w:abstractNumId w:val="11"/>
  </w:num>
  <w:num w:numId="14" w16cid:durableId="433474771">
    <w:abstractNumId w:val="5"/>
  </w:num>
  <w:num w:numId="15" w16cid:durableId="224607766">
    <w:abstractNumId w:val="7"/>
  </w:num>
  <w:num w:numId="16" w16cid:durableId="871920738">
    <w:abstractNumId w:val="8"/>
  </w:num>
  <w:num w:numId="17" w16cid:durableId="1403913680">
    <w:abstractNumId w:val="14"/>
  </w:num>
  <w:num w:numId="18" w16cid:durableId="256406033">
    <w:abstractNumId w:val="2"/>
  </w:num>
  <w:num w:numId="19" w16cid:durableId="63052629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embedSystemFonts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55"/>
    <w:rsid w:val="000003E3"/>
    <w:rsid w:val="00014B7F"/>
    <w:rsid w:val="000219EB"/>
    <w:rsid w:val="00023566"/>
    <w:rsid w:val="000447D3"/>
    <w:rsid w:val="00057D3E"/>
    <w:rsid w:val="00061A7F"/>
    <w:rsid w:val="00062805"/>
    <w:rsid w:val="00065382"/>
    <w:rsid w:val="000668E7"/>
    <w:rsid w:val="00067CAF"/>
    <w:rsid w:val="00075D53"/>
    <w:rsid w:val="00080E27"/>
    <w:rsid w:val="000855B2"/>
    <w:rsid w:val="00086531"/>
    <w:rsid w:val="00087B35"/>
    <w:rsid w:val="00090023"/>
    <w:rsid w:val="00093FD1"/>
    <w:rsid w:val="000A3ED8"/>
    <w:rsid w:val="000A6F46"/>
    <w:rsid w:val="000B4439"/>
    <w:rsid w:val="000B4CA6"/>
    <w:rsid w:val="000C39B1"/>
    <w:rsid w:val="000C634E"/>
    <w:rsid w:val="000C6956"/>
    <w:rsid w:val="000D4BB5"/>
    <w:rsid w:val="000E3303"/>
    <w:rsid w:val="000F23AE"/>
    <w:rsid w:val="000F29AD"/>
    <w:rsid w:val="000F307B"/>
    <w:rsid w:val="001130B4"/>
    <w:rsid w:val="0011335C"/>
    <w:rsid w:val="001153A2"/>
    <w:rsid w:val="00120992"/>
    <w:rsid w:val="00124C54"/>
    <w:rsid w:val="001303F3"/>
    <w:rsid w:val="00136440"/>
    <w:rsid w:val="001365F3"/>
    <w:rsid w:val="0013736D"/>
    <w:rsid w:val="00141F0B"/>
    <w:rsid w:val="001421FC"/>
    <w:rsid w:val="00144692"/>
    <w:rsid w:val="00144D96"/>
    <w:rsid w:val="0014704E"/>
    <w:rsid w:val="00151B04"/>
    <w:rsid w:val="00152051"/>
    <w:rsid w:val="00156C24"/>
    <w:rsid w:val="001609C3"/>
    <w:rsid w:val="001624A2"/>
    <w:rsid w:val="00170426"/>
    <w:rsid w:val="00172547"/>
    <w:rsid w:val="00176537"/>
    <w:rsid w:val="0018453C"/>
    <w:rsid w:val="001A3210"/>
    <w:rsid w:val="001A44D7"/>
    <w:rsid w:val="001A63D0"/>
    <w:rsid w:val="001B054C"/>
    <w:rsid w:val="001B7C70"/>
    <w:rsid w:val="001C2D36"/>
    <w:rsid w:val="001D4B4C"/>
    <w:rsid w:val="001D4C25"/>
    <w:rsid w:val="001D637B"/>
    <w:rsid w:val="001D776A"/>
    <w:rsid w:val="001D78BB"/>
    <w:rsid w:val="001F720A"/>
    <w:rsid w:val="0020395B"/>
    <w:rsid w:val="00204093"/>
    <w:rsid w:val="002146A4"/>
    <w:rsid w:val="00215167"/>
    <w:rsid w:val="002162FE"/>
    <w:rsid w:val="002170BC"/>
    <w:rsid w:val="002239A9"/>
    <w:rsid w:val="00225243"/>
    <w:rsid w:val="00225E82"/>
    <w:rsid w:val="00251215"/>
    <w:rsid w:val="00251BC7"/>
    <w:rsid w:val="002525A5"/>
    <w:rsid w:val="00255A70"/>
    <w:rsid w:val="002621CE"/>
    <w:rsid w:val="00263CA5"/>
    <w:rsid w:val="00264443"/>
    <w:rsid w:val="00264F0A"/>
    <w:rsid w:val="002659CA"/>
    <w:rsid w:val="002906AA"/>
    <w:rsid w:val="0029791D"/>
    <w:rsid w:val="002A2ADF"/>
    <w:rsid w:val="002B5F4C"/>
    <w:rsid w:val="002C2D84"/>
    <w:rsid w:val="002D4027"/>
    <w:rsid w:val="002E1C7F"/>
    <w:rsid w:val="002E25F7"/>
    <w:rsid w:val="002E34B5"/>
    <w:rsid w:val="002F15FC"/>
    <w:rsid w:val="002F3085"/>
    <w:rsid w:val="002F4503"/>
    <w:rsid w:val="003114B7"/>
    <w:rsid w:val="00324F15"/>
    <w:rsid w:val="00325E05"/>
    <w:rsid w:val="00330419"/>
    <w:rsid w:val="0033088E"/>
    <w:rsid w:val="00342A93"/>
    <w:rsid w:val="00350EBD"/>
    <w:rsid w:val="003517FE"/>
    <w:rsid w:val="00355D83"/>
    <w:rsid w:val="00372163"/>
    <w:rsid w:val="0037664D"/>
    <w:rsid w:val="0038066C"/>
    <w:rsid w:val="00381495"/>
    <w:rsid w:val="00383523"/>
    <w:rsid w:val="00383935"/>
    <w:rsid w:val="003A233A"/>
    <w:rsid w:val="003A4885"/>
    <w:rsid w:val="003B0040"/>
    <w:rsid w:val="003B0E95"/>
    <w:rsid w:val="003C051E"/>
    <w:rsid w:val="003C1494"/>
    <w:rsid w:val="003D1D99"/>
    <w:rsid w:val="003D24EA"/>
    <w:rsid w:val="003D3CC4"/>
    <w:rsid w:val="003D5268"/>
    <w:rsid w:val="003E3BED"/>
    <w:rsid w:val="003F38A8"/>
    <w:rsid w:val="003F47C7"/>
    <w:rsid w:val="0040117B"/>
    <w:rsid w:val="004013AD"/>
    <w:rsid w:val="004128DF"/>
    <w:rsid w:val="00416D7E"/>
    <w:rsid w:val="00417143"/>
    <w:rsid w:val="004224EC"/>
    <w:rsid w:val="004308FF"/>
    <w:rsid w:val="0044336B"/>
    <w:rsid w:val="004461FD"/>
    <w:rsid w:val="004739BE"/>
    <w:rsid w:val="00475676"/>
    <w:rsid w:val="00485988"/>
    <w:rsid w:val="004921BE"/>
    <w:rsid w:val="00495AB2"/>
    <w:rsid w:val="004A5052"/>
    <w:rsid w:val="004A67A7"/>
    <w:rsid w:val="004A71EE"/>
    <w:rsid w:val="004B1FB3"/>
    <w:rsid w:val="004C1B34"/>
    <w:rsid w:val="004D001B"/>
    <w:rsid w:val="004E52BF"/>
    <w:rsid w:val="004E7D67"/>
    <w:rsid w:val="004F08CE"/>
    <w:rsid w:val="004F1049"/>
    <w:rsid w:val="004F3D1D"/>
    <w:rsid w:val="00500B8B"/>
    <w:rsid w:val="00500CF9"/>
    <w:rsid w:val="0050215E"/>
    <w:rsid w:val="00514EE4"/>
    <w:rsid w:val="005160F5"/>
    <w:rsid w:val="00516175"/>
    <w:rsid w:val="0052126E"/>
    <w:rsid w:val="0052681B"/>
    <w:rsid w:val="00526F39"/>
    <w:rsid w:val="00542FB3"/>
    <w:rsid w:val="0054630D"/>
    <w:rsid w:val="00546DBB"/>
    <w:rsid w:val="00550496"/>
    <w:rsid w:val="0055727E"/>
    <w:rsid w:val="005631D7"/>
    <w:rsid w:val="005642B9"/>
    <w:rsid w:val="00564F53"/>
    <w:rsid w:val="00567EA6"/>
    <w:rsid w:val="005853CF"/>
    <w:rsid w:val="00592080"/>
    <w:rsid w:val="0059569D"/>
    <w:rsid w:val="005A0DE8"/>
    <w:rsid w:val="005A6C98"/>
    <w:rsid w:val="005B00C8"/>
    <w:rsid w:val="005B044D"/>
    <w:rsid w:val="005B0C4F"/>
    <w:rsid w:val="005C744F"/>
    <w:rsid w:val="005D6DB3"/>
    <w:rsid w:val="005E1364"/>
    <w:rsid w:val="005E2CE1"/>
    <w:rsid w:val="005F02D2"/>
    <w:rsid w:val="00602582"/>
    <w:rsid w:val="00606C86"/>
    <w:rsid w:val="00611C88"/>
    <w:rsid w:val="00614486"/>
    <w:rsid w:val="00617FEC"/>
    <w:rsid w:val="00626B1E"/>
    <w:rsid w:val="006279C4"/>
    <w:rsid w:val="006350B5"/>
    <w:rsid w:val="00642F28"/>
    <w:rsid w:val="00645B77"/>
    <w:rsid w:val="00646082"/>
    <w:rsid w:val="00647111"/>
    <w:rsid w:val="00651288"/>
    <w:rsid w:val="00660547"/>
    <w:rsid w:val="00664CEB"/>
    <w:rsid w:val="00666725"/>
    <w:rsid w:val="006707F8"/>
    <w:rsid w:val="00677B9D"/>
    <w:rsid w:val="0068466B"/>
    <w:rsid w:val="006A2DF9"/>
    <w:rsid w:val="006B1327"/>
    <w:rsid w:val="006B1496"/>
    <w:rsid w:val="006C360A"/>
    <w:rsid w:val="006C430B"/>
    <w:rsid w:val="006D5BA8"/>
    <w:rsid w:val="006E65E7"/>
    <w:rsid w:val="006F0ACC"/>
    <w:rsid w:val="006F0FE9"/>
    <w:rsid w:val="006F277B"/>
    <w:rsid w:val="00705314"/>
    <w:rsid w:val="007110A6"/>
    <w:rsid w:val="0071525C"/>
    <w:rsid w:val="00724789"/>
    <w:rsid w:val="00736DD1"/>
    <w:rsid w:val="00742D05"/>
    <w:rsid w:val="007552C6"/>
    <w:rsid w:val="00767252"/>
    <w:rsid w:val="0077259A"/>
    <w:rsid w:val="007761AE"/>
    <w:rsid w:val="007825D6"/>
    <w:rsid w:val="00783629"/>
    <w:rsid w:val="00790866"/>
    <w:rsid w:val="00794EEB"/>
    <w:rsid w:val="007A1976"/>
    <w:rsid w:val="007A5D3A"/>
    <w:rsid w:val="007B5238"/>
    <w:rsid w:val="007C1EA4"/>
    <w:rsid w:val="007C5586"/>
    <w:rsid w:val="007C6486"/>
    <w:rsid w:val="007E019A"/>
    <w:rsid w:val="007E0E19"/>
    <w:rsid w:val="007E7578"/>
    <w:rsid w:val="007F4E22"/>
    <w:rsid w:val="007F77CA"/>
    <w:rsid w:val="0080050B"/>
    <w:rsid w:val="00815DB1"/>
    <w:rsid w:val="008161CC"/>
    <w:rsid w:val="00821F91"/>
    <w:rsid w:val="00842671"/>
    <w:rsid w:val="00851B62"/>
    <w:rsid w:val="008525D4"/>
    <w:rsid w:val="00865BBD"/>
    <w:rsid w:val="00866261"/>
    <w:rsid w:val="00866BA2"/>
    <w:rsid w:val="008738C6"/>
    <w:rsid w:val="0088656F"/>
    <w:rsid w:val="008B09CC"/>
    <w:rsid w:val="008B6BB4"/>
    <w:rsid w:val="008D0904"/>
    <w:rsid w:val="008D4083"/>
    <w:rsid w:val="008E14FA"/>
    <w:rsid w:val="008E2D84"/>
    <w:rsid w:val="008F18E0"/>
    <w:rsid w:val="008F4B96"/>
    <w:rsid w:val="008F641A"/>
    <w:rsid w:val="009115F6"/>
    <w:rsid w:val="0092193F"/>
    <w:rsid w:val="0092219C"/>
    <w:rsid w:val="009316B6"/>
    <w:rsid w:val="00934D08"/>
    <w:rsid w:val="00941A01"/>
    <w:rsid w:val="00942DA4"/>
    <w:rsid w:val="00943D28"/>
    <w:rsid w:val="00974E03"/>
    <w:rsid w:val="00982237"/>
    <w:rsid w:val="009915B0"/>
    <w:rsid w:val="009918B1"/>
    <w:rsid w:val="009942E8"/>
    <w:rsid w:val="00994867"/>
    <w:rsid w:val="009A00C2"/>
    <w:rsid w:val="009A4404"/>
    <w:rsid w:val="009B1C9A"/>
    <w:rsid w:val="009B24D6"/>
    <w:rsid w:val="009C5C33"/>
    <w:rsid w:val="009C63C9"/>
    <w:rsid w:val="009C753A"/>
    <w:rsid w:val="009D137E"/>
    <w:rsid w:val="009E3A23"/>
    <w:rsid w:val="009F1B4F"/>
    <w:rsid w:val="00A06042"/>
    <w:rsid w:val="00A06A13"/>
    <w:rsid w:val="00A15461"/>
    <w:rsid w:val="00A166F6"/>
    <w:rsid w:val="00A2322B"/>
    <w:rsid w:val="00A26873"/>
    <w:rsid w:val="00A330CC"/>
    <w:rsid w:val="00A34262"/>
    <w:rsid w:val="00A42809"/>
    <w:rsid w:val="00A50C54"/>
    <w:rsid w:val="00A55AD4"/>
    <w:rsid w:val="00A660A3"/>
    <w:rsid w:val="00A71BE6"/>
    <w:rsid w:val="00A731C4"/>
    <w:rsid w:val="00A7556D"/>
    <w:rsid w:val="00A80EDA"/>
    <w:rsid w:val="00A8329B"/>
    <w:rsid w:val="00A8726E"/>
    <w:rsid w:val="00A974B7"/>
    <w:rsid w:val="00AA23A8"/>
    <w:rsid w:val="00AA52B2"/>
    <w:rsid w:val="00AA54F7"/>
    <w:rsid w:val="00AB4340"/>
    <w:rsid w:val="00AB6C51"/>
    <w:rsid w:val="00AC2966"/>
    <w:rsid w:val="00AC3EF6"/>
    <w:rsid w:val="00AC4697"/>
    <w:rsid w:val="00AC526A"/>
    <w:rsid w:val="00AE36DF"/>
    <w:rsid w:val="00AE41A9"/>
    <w:rsid w:val="00AE6618"/>
    <w:rsid w:val="00AF2612"/>
    <w:rsid w:val="00B071B4"/>
    <w:rsid w:val="00B1324C"/>
    <w:rsid w:val="00B146D4"/>
    <w:rsid w:val="00B465F8"/>
    <w:rsid w:val="00B47FD0"/>
    <w:rsid w:val="00B56F03"/>
    <w:rsid w:val="00B623B1"/>
    <w:rsid w:val="00B63AC9"/>
    <w:rsid w:val="00B6495C"/>
    <w:rsid w:val="00B73D9E"/>
    <w:rsid w:val="00B74132"/>
    <w:rsid w:val="00B76BE5"/>
    <w:rsid w:val="00B76C40"/>
    <w:rsid w:val="00B7702A"/>
    <w:rsid w:val="00B83E83"/>
    <w:rsid w:val="00B87CAC"/>
    <w:rsid w:val="00B900FC"/>
    <w:rsid w:val="00B9212D"/>
    <w:rsid w:val="00B962FF"/>
    <w:rsid w:val="00B963C1"/>
    <w:rsid w:val="00BA10B5"/>
    <w:rsid w:val="00BA7FE0"/>
    <w:rsid w:val="00BB2988"/>
    <w:rsid w:val="00BB2F17"/>
    <w:rsid w:val="00BB60DC"/>
    <w:rsid w:val="00BC6023"/>
    <w:rsid w:val="00BD1B2E"/>
    <w:rsid w:val="00BD1EE6"/>
    <w:rsid w:val="00BD4F82"/>
    <w:rsid w:val="00BD54D5"/>
    <w:rsid w:val="00BE0AA2"/>
    <w:rsid w:val="00BE6B37"/>
    <w:rsid w:val="00BF0156"/>
    <w:rsid w:val="00BF3097"/>
    <w:rsid w:val="00BF4C6B"/>
    <w:rsid w:val="00C02F81"/>
    <w:rsid w:val="00C03E68"/>
    <w:rsid w:val="00C03F17"/>
    <w:rsid w:val="00C03F56"/>
    <w:rsid w:val="00C04720"/>
    <w:rsid w:val="00C0688B"/>
    <w:rsid w:val="00C07156"/>
    <w:rsid w:val="00C237DB"/>
    <w:rsid w:val="00C24A2D"/>
    <w:rsid w:val="00C25AE9"/>
    <w:rsid w:val="00C27356"/>
    <w:rsid w:val="00C43196"/>
    <w:rsid w:val="00C55D0A"/>
    <w:rsid w:val="00C6014B"/>
    <w:rsid w:val="00C618A0"/>
    <w:rsid w:val="00C64A36"/>
    <w:rsid w:val="00C714B9"/>
    <w:rsid w:val="00C739AA"/>
    <w:rsid w:val="00C74AB7"/>
    <w:rsid w:val="00C752E0"/>
    <w:rsid w:val="00C8053D"/>
    <w:rsid w:val="00C807A8"/>
    <w:rsid w:val="00C90F2D"/>
    <w:rsid w:val="00C951E0"/>
    <w:rsid w:val="00C95588"/>
    <w:rsid w:val="00CA58B8"/>
    <w:rsid w:val="00CB3BF6"/>
    <w:rsid w:val="00CC0AE9"/>
    <w:rsid w:val="00CD51DE"/>
    <w:rsid w:val="00CE1D21"/>
    <w:rsid w:val="00CE4870"/>
    <w:rsid w:val="00CE78D1"/>
    <w:rsid w:val="00CF5793"/>
    <w:rsid w:val="00D0099A"/>
    <w:rsid w:val="00D1107B"/>
    <w:rsid w:val="00D118EC"/>
    <w:rsid w:val="00D14DAD"/>
    <w:rsid w:val="00D167C0"/>
    <w:rsid w:val="00D2209A"/>
    <w:rsid w:val="00D22F54"/>
    <w:rsid w:val="00D25FDE"/>
    <w:rsid w:val="00D31BB6"/>
    <w:rsid w:val="00D41667"/>
    <w:rsid w:val="00D4402E"/>
    <w:rsid w:val="00D44D8B"/>
    <w:rsid w:val="00D450A9"/>
    <w:rsid w:val="00D5146A"/>
    <w:rsid w:val="00D51713"/>
    <w:rsid w:val="00D52453"/>
    <w:rsid w:val="00D5313B"/>
    <w:rsid w:val="00D54E8F"/>
    <w:rsid w:val="00D701A4"/>
    <w:rsid w:val="00D826A9"/>
    <w:rsid w:val="00D8357E"/>
    <w:rsid w:val="00D84EA3"/>
    <w:rsid w:val="00D859DA"/>
    <w:rsid w:val="00D872ED"/>
    <w:rsid w:val="00D87A48"/>
    <w:rsid w:val="00D96EB8"/>
    <w:rsid w:val="00DA2682"/>
    <w:rsid w:val="00DA29EA"/>
    <w:rsid w:val="00DA3B5C"/>
    <w:rsid w:val="00DA6099"/>
    <w:rsid w:val="00DB4303"/>
    <w:rsid w:val="00DC05A2"/>
    <w:rsid w:val="00DC1042"/>
    <w:rsid w:val="00DC5C1D"/>
    <w:rsid w:val="00DD011A"/>
    <w:rsid w:val="00DD4333"/>
    <w:rsid w:val="00DE3C9C"/>
    <w:rsid w:val="00DF1774"/>
    <w:rsid w:val="00DF28D3"/>
    <w:rsid w:val="00DF5A08"/>
    <w:rsid w:val="00E026C6"/>
    <w:rsid w:val="00E1213D"/>
    <w:rsid w:val="00E125C8"/>
    <w:rsid w:val="00E13E38"/>
    <w:rsid w:val="00E17DE9"/>
    <w:rsid w:val="00E24014"/>
    <w:rsid w:val="00E3730B"/>
    <w:rsid w:val="00E408DB"/>
    <w:rsid w:val="00E40ED0"/>
    <w:rsid w:val="00E45A52"/>
    <w:rsid w:val="00E47127"/>
    <w:rsid w:val="00E50F1F"/>
    <w:rsid w:val="00E5366F"/>
    <w:rsid w:val="00E573BE"/>
    <w:rsid w:val="00E644E2"/>
    <w:rsid w:val="00E66D16"/>
    <w:rsid w:val="00E73DA1"/>
    <w:rsid w:val="00E73F9B"/>
    <w:rsid w:val="00E75BD0"/>
    <w:rsid w:val="00E80BD9"/>
    <w:rsid w:val="00E82755"/>
    <w:rsid w:val="00E90933"/>
    <w:rsid w:val="00E91F33"/>
    <w:rsid w:val="00E92BB1"/>
    <w:rsid w:val="00E96622"/>
    <w:rsid w:val="00EA04AA"/>
    <w:rsid w:val="00EA0611"/>
    <w:rsid w:val="00EA22FB"/>
    <w:rsid w:val="00EA4D01"/>
    <w:rsid w:val="00EB488E"/>
    <w:rsid w:val="00EB728B"/>
    <w:rsid w:val="00EC0240"/>
    <w:rsid w:val="00EC2032"/>
    <w:rsid w:val="00EC7B55"/>
    <w:rsid w:val="00ED14E7"/>
    <w:rsid w:val="00ED5F05"/>
    <w:rsid w:val="00EF1A63"/>
    <w:rsid w:val="00EF6DE0"/>
    <w:rsid w:val="00F00386"/>
    <w:rsid w:val="00F02568"/>
    <w:rsid w:val="00F1533D"/>
    <w:rsid w:val="00F17CED"/>
    <w:rsid w:val="00F2382F"/>
    <w:rsid w:val="00F24088"/>
    <w:rsid w:val="00F26C75"/>
    <w:rsid w:val="00F30059"/>
    <w:rsid w:val="00F33D74"/>
    <w:rsid w:val="00F342E1"/>
    <w:rsid w:val="00F40567"/>
    <w:rsid w:val="00F41D54"/>
    <w:rsid w:val="00F42CEC"/>
    <w:rsid w:val="00F50334"/>
    <w:rsid w:val="00F649A3"/>
    <w:rsid w:val="00F716C0"/>
    <w:rsid w:val="00F82C19"/>
    <w:rsid w:val="00F91203"/>
    <w:rsid w:val="00F9128A"/>
    <w:rsid w:val="00F94E53"/>
    <w:rsid w:val="00F95218"/>
    <w:rsid w:val="00FA2D99"/>
    <w:rsid w:val="00FB3285"/>
    <w:rsid w:val="00FC53B1"/>
    <w:rsid w:val="00FD28DE"/>
    <w:rsid w:val="00FD5C19"/>
    <w:rsid w:val="00FE3E4B"/>
    <w:rsid w:val="00FE474B"/>
    <w:rsid w:val="00FE74DC"/>
    <w:rsid w:val="00FF1461"/>
    <w:rsid w:val="00FF53BC"/>
    <w:rsid w:val="00FF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07786"/>
  <w15:docId w15:val="{1D0809B2-656E-449F-BD5D-67F4E16F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F1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24F15"/>
    <w:pPr>
      <w:keepNext/>
      <w:ind w:left="1440" w:firstLine="720"/>
      <w:jc w:val="both"/>
      <w:outlineLvl w:val="0"/>
    </w:pPr>
    <w:rPr>
      <w:rFonts w:ascii="Verdana" w:hAnsi="Verdana"/>
      <w:b/>
      <w:bCs/>
      <w:i/>
      <w:iCs/>
      <w:color w:val="000000"/>
      <w:sz w:val="20"/>
      <w:szCs w:val="20"/>
    </w:rPr>
  </w:style>
  <w:style w:type="paragraph" w:styleId="Heading2">
    <w:name w:val="heading 2"/>
    <w:basedOn w:val="Normal"/>
    <w:next w:val="Normal"/>
    <w:qFormat/>
    <w:rsid w:val="00324F15"/>
    <w:pPr>
      <w:keepNext/>
      <w:jc w:val="both"/>
      <w:outlineLvl w:val="1"/>
    </w:pPr>
    <w:rPr>
      <w:rFonts w:ascii="Verdana" w:hAnsi="Verdana"/>
      <w:b/>
      <w:bCs/>
      <w:color w:val="000000"/>
      <w:sz w:val="20"/>
      <w:szCs w:val="20"/>
    </w:rPr>
  </w:style>
  <w:style w:type="paragraph" w:styleId="Heading3">
    <w:name w:val="heading 3"/>
    <w:basedOn w:val="Normal"/>
    <w:next w:val="Normal"/>
    <w:qFormat/>
    <w:rsid w:val="00324F15"/>
    <w:pPr>
      <w:keepNext/>
      <w:outlineLvl w:val="2"/>
    </w:pPr>
    <w:rPr>
      <w:rFonts w:ascii="Century Gothic" w:hAnsi="Century Gothic" w:cs="Century Gothic"/>
      <w:b/>
      <w:bCs/>
      <w:color w:val="000000"/>
      <w:u w:val="single"/>
    </w:rPr>
  </w:style>
  <w:style w:type="paragraph" w:styleId="Heading4">
    <w:name w:val="heading 4"/>
    <w:basedOn w:val="Normal"/>
    <w:next w:val="Normal"/>
    <w:qFormat/>
    <w:rsid w:val="00324F15"/>
    <w:pPr>
      <w:keepNext/>
      <w:ind w:firstLine="720"/>
      <w:jc w:val="center"/>
      <w:outlineLvl w:val="3"/>
    </w:pPr>
    <w:rPr>
      <w:rFonts w:ascii="Century Gothic" w:hAnsi="Century Gothic" w:cs="Century Gothic"/>
      <w:b/>
      <w:bCs/>
      <w:color w:val="000000"/>
      <w:u w:val="single"/>
    </w:rPr>
  </w:style>
  <w:style w:type="paragraph" w:styleId="Heading5">
    <w:name w:val="heading 5"/>
    <w:basedOn w:val="Normal"/>
    <w:next w:val="Normal"/>
    <w:link w:val="Heading5Char"/>
    <w:qFormat/>
    <w:rsid w:val="00324F15"/>
    <w:pPr>
      <w:keepNext/>
      <w:ind w:firstLine="720"/>
      <w:jc w:val="right"/>
      <w:outlineLvl w:val="4"/>
    </w:pPr>
    <w:rPr>
      <w:rFonts w:ascii="Century Gothic" w:hAnsi="Century Gothic"/>
      <w:b/>
      <w:bCs/>
      <w:color w:val="000000"/>
    </w:rPr>
  </w:style>
  <w:style w:type="paragraph" w:styleId="Heading6">
    <w:name w:val="heading 6"/>
    <w:basedOn w:val="Normal"/>
    <w:next w:val="Normal"/>
    <w:qFormat/>
    <w:rsid w:val="00324F15"/>
    <w:pPr>
      <w:keepNext/>
      <w:jc w:val="both"/>
      <w:outlineLvl w:val="5"/>
    </w:pPr>
    <w:rPr>
      <w:rFonts w:ascii="Verdana" w:hAnsi="Verdana"/>
      <w:b/>
      <w:bCs/>
      <w:sz w:val="20"/>
      <w:szCs w:val="20"/>
      <w:u w:val="single"/>
    </w:rPr>
  </w:style>
  <w:style w:type="paragraph" w:styleId="Heading7">
    <w:name w:val="heading 7"/>
    <w:basedOn w:val="Normal"/>
    <w:next w:val="Normal"/>
    <w:qFormat/>
    <w:rsid w:val="00324F15"/>
    <w:pPr>
      <w:keepNext/>
      <w:outlineLvl w:val="6"/>
    </w:pPr>
    <w:rPr>
      <w:rFonts w:ascii="Century Gothic" w:hAnsi="Century Gothic" w:cs="Century Gothic"/>
      <w:b/>
      <w:bCs/>
      <w:color w:val="000000"/>
      <w:sz w:val="28"/>
      <w:szCs w:val="28"/>
      <w:u w:val="single"/>
    </w:rPr>
  </w:style>
  <w:style w:type="paragraph" w:styleId="Heading8">
    <w:name w:val="heading 8"/>
    <w:basedOn w:val="Normal"/>
    <w:next w:val="Normal"/>
    <w:qFormat/>
    <w:rsid w:val="00324F15"/>
    <w:pPr>
      <w:keepNext/>
      <w:jc w:val="both"/>
      <w:outlineLvl w:val="7"/>
    </w:pPr>
    <w:rPr>
      <w:rFonts w:ascii="Verdana" w:hAnsi="Verdana"/>
      <w:b/>
      <w:bCs/>
      <w:color w:val="00000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24F15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324F15"/>
    <w:rPr>
      <w:color w:val="0000FF"/>
      <w:u w:val="single"/>
    </w:rPr>
  </w:style>
  <w:style w:type="paragraph" w:styleId="BodyTextIndent">
    <w:name w:val="Body Text Indent"/>
    <w:basedOn w:val="Normal"/>
    <w:rsid w:val="00324F15"/>
    <w:pPr>
      <w:ind w:left="144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rsid w:val="00172547"/>
  </w:style>
  <w:style w:type="character" w:customStyle="1" w:styleId="Heading5Char">
    <w:name w:val="Heading 5 Char"/>
    <w:link w:val="Heading5"/>
    <w:locked/>
    <w:rsid w:val="00172547"/>
    <w:rPr>
      <w:rFonts w:ascii="Century Gothic" w:hAnsi="Century Gothic" w:cs="Century Gothic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219EB"/>
  </w:style>
  <w:style w:type="character" w:styleId="SubtleEmphasis">
    <w:name w:val="Subtle Emphasis"/>
    <w:qFormat/>
    <w:rsid w:val="003114B7"/>
    <w:rPr>
      <w:i/>
      <w:iCs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3A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3A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3A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3A2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A6099"/>
    <w:pPr>
      <w:ind w:left="720"/>
      <w:contextualSpacing/>
    </w:pPr>
  </w:style>
  <w:style w:type="table" w:styleId="TableGrid">
    <w:name w:val="Table Grid"/>
    <w:basedOn w:val="TableNormal"/>
    <w:uiPriority w:val="59"/>
    <w:rsid w:val="00934D08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1A3210"/>
    <w:pPr>
      <w:spacing w:before="100" w:beforeAutospacing="1" w:after="100" w:afterAutospacing="1"/>
    </w:pPr>
    <w:rPr>
      <w:lang w:val="en-IN" w:eastAsia="en-IN"/>
    </w:rPr>
  </w:style>
  <w:style w:type="character" w:customStyle="1" w:styleId="highlight">
    <w:name w:val="highlight"/>
    <w:basedOn w:val="DefaultParagraphFont"/>
    <w:rsid w:val="00D5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sa.prabhala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yotsna-Prem\Desktop\14B01A05E1_Prajyotsna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1FA26-533E-43A6-AAA6-B244AC0A8C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14B01A05E1_Prajyotsna.dot</Template>
  <TotalTime>2</TotalTime>
  <Pages>3</Pages>
  <Words>327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Tushardeep Singh</vt:lpstr>
    </vt:vector>
  </TitlesOfParts>
  <Company/>
  <LinksUpToDate>false</LinksUpToDate>
  <CharactersWithSpaces>3188</CharactersWithSpaces>
  <SharedDoc>false</SharedDoc>
  <HLinks>
    <vt:vector size="6" baseType="variant">
      <vt:variant>
        <vt:i4>4718651</vt:i4>
      </vt:variant>
      <vt:variant>
        <vt:i4>0</vt:i4>
      </vt:variant>
      <vt:variant>
        <vt:i4>0</vt:i4>
      </vt:variant>
      <vt:variant>
        <vt:i4>5</vt:i4>
      </vt:variant>
      <vt:variant>
        <vt:lpwstr>mailto:manasa.prabhala@gmail.com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Tushardeep Singh</dc:title>
  <dc:creator>Prajyotsna-Prem</dc:creator>
  <cp:keywords>Network Engineer Resume</cp:keywords>
  <cp:lastModifiedBy>Devi Deepika Nakarikanti</cp:lastModifiedBy>
  <cp:revision>2</cp:revision>
  <cp:lastPrinted>2010-12-15T09:28:00Z</cp:lastPrinted>
  <dcterms:created xsi:type="dcterms:W3CDTF">2022-04-19T16:39:00Z</dcterms:created>
  <dcterms:modified xsi:type="dcterms:W3CDTF">2022-04-19T16:39:00Z</dcterms:modified>
</cp:coreProperties>
</file>